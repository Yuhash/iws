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4C08C3" w:rsidP="006F34F8">
      <w:pPr>
        <w:pStyle w:val="IOPText"/>
      </w:pPr>
      <w:r>
        <w:pict>
          <v:rect id="_x0000_i1034"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6F34F8">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C85A2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C85A21">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1856"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6F34F8">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C85A2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6F34F8">
        <w:trPr>
          <w:trHeight w:val="6605"/>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6F34F8">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p w:rsidR="007049D7" w:rsidRDefault="007049D7" w:rsidP="006F34F8">
            <w:pPr>
              <w:pStyle w:val="IOPText"/>
            </w:pP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6F34F8">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 xml:space="preserve">e BEC Zone </w:t>
      </w:r>
      <w:r w:rsidR="00A368F3">
        <w:lastRenderedPageBreak/>
        <w:t>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6F34F8">
      <w:pPr>
        <w:pStyle w:val="IOPH3"/>
      </w:pPr>
      <w:r w:rsidRPr="00F87625">
        <w:rPr>
          <w:rStyle w:val="IOPH3Char"/>
          <w:rFonts w:asciiTheme="minorHAnsi" w:hAnsiTheme="minorHAnsi"/>
          <w:b/>
          <w:szCs w:val="22"/>
        </w:rPr>
        <w:lastRenderedPageBreak/>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9230BD">
            <w:pPr>
              <w:pStyle w:val="TableCentre"/>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9230BD">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6F34F8">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w:t>
      </w:r>
      <w:r w:rsidR="00BC0A9D">
        <w:lastRenderedPageBreak/>
        <w:t xml:space="preserve">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 extent greatly exceeded the</w:t>
      </w:r>
      <w:r>
        <w:t xml:space="preserve"> available resources.</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865CE1" w:rsidRPr="006F34F8">
        <w:rPr>
          <w:rStyle w:val="IOPAbsTextChar"/>
        </w:rPr>
        <w:t xml:space="preserve">party’package </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E5133A"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recommended these be explored. </w:t>
      </w:r>
      <w:r w:rsidR="00D4507B">
        <w:t>The R scripts developed for statistical analyses</w:t>
      </w:r>
      <w:r w:rsidR="008801D4">
        <w:t xml:space="preserve"> </w:t>
      </w:r>
      <w:r w:rsidR="00DB5869">
        <w:t xml:space="preserve">as well as links to </w:t>
      </w:r>
      <w:r w:rsidR="00531D18">
        <w:lastRenderedPageBreak/>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6F34F8">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4C230C" w:rsidRDefault="00356F32" w:rsidP="006F34F8">
      <w:pPr>
        <w:pStyle w:val="IOPText"/>
      </w:pPr>
      <w:r>
        <w:lastRenderedPageBreak/>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and are important aids in 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lang w:val="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r w:rsidRPr="00DD56BE">
                    <w:rPr>
                      <w:sz w:val="16"/>
                      <w:szCs w:val="16"/>
                    </w:rPr>
                    <w:t>Nazko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r w:rsidRPr="00DD56BE">
                    <w:rPr>
                      <w:sz w:val="16"/>
                      <w:szCs w:val="16"/>
                    </w:rPr>
                    <w:t>Quesnel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r w:rsidRPr="00DD56BE">
                    <w:rPr>
                      <w:sz w:val="16"/>
                    </w:rPr>
                    <w:t>Bulkley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r w:rsidRPr="00DD56BE">
                    <w:rPr>
                      <w:sz w:val="16"/>
                    </w:rPr>
                    <w:t>Chilcotin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Western Chilotin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American Wigeon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Northern Shoveler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r w:rsidRPr="00DB3E90">
              <w:rPr>
                <w:sz w:val="20"/>
                <w:szCs w:val="20"/>
              </w:rPr>
              <w:t>Scaup*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Ecosections are indicated by point color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470241" w:rsidRDefault="004716E5" w:rsidP="006F34F8">
      <w:pPr>
        <w:pStyle w:val="IOPText"/>
        <w:rPr>
          <w:sz w:val="22"/>
        </w:rPr>
      </w:pPr>
      <w:r>
        <w:fldChar w:fldCharType="begin"/>
      </w:r>
      <w:r>
        <w:instrText xml:space="preserve"> LINK </w:instrText>
      </w:r>
      <w:r w:rsidR="004C08C3">
        <w:instrText xml:space="preserve">Excel.Sheet.12 C:\\Users\\hashimotoy\\Desktop\\ws_prep\\rf_400\\_results\\seed-808\\vi_rank\\rank_pv\\merged_melt.xlsx Sheet4!R2C1:R30C17 </w:instrText>
      </w:r>
      <w:r>
        <w:instrText xml:space="preserve">\a \f 4 \h  \* MERGEFORMAT </w:instrText>
      </w:r>
      <w:r w:rsidR="00470241">
        <w:fldChar w:fldCharType="separate"/>
      </w:r>
    </w:p>
    <w:p w:rsidR="00FF4B3C" w:rsidRDefault="00FF4B3C" w:rsidP="006F34F8">
      <w:pPr>
        <w:pStyle w:val="FigureCaptions"/>
        <w:divId w:val="1837718800"/>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0241" w:rsidRPr="00470241" w:rsidTr="00470241">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470241" w:rsidRPr="00470241" w:rsidRDefault="00470241" w:rsidP="006F34F8">
            <w:pPr>
              <w:pStyle w:val="FigureCaptions"/>
              <w:rPr>
                <w:b/>
              </w:rPr>
            </w:pPr>
            <w:r w:rsidRPr="00FF4B3C">
              <w:rPr>
                <w:b/>
              </w:rPr>
              <w:t> </w:t>
            </w:r>
            <w:r w:rsidR="00FF4B3C" w:rsidRPr="00FF4B3C">
              <w:rPr>
                <w:b/>
              </w:rPr>
              <w:t xml:space="preserve">Table </w:t>
            </w:r>
            <w:r w:rsidR="00FF4B3C">
              <w:rPr>
                <w:b/>
              </w:rPr>
              <w:t>6</w:t>
            </w:r>
            <w:r w:rsidR="00FF4B3C" w:rsidRPr="00FF4B3C">
              <w:rPr>
                <w:b/>
              </w:rPr>
              <w:t xml:space="preserve">. </w:t>
            </w:r>
            <w:r w:rsidR="00914F4A">
              <w:t>Predictors ranked by relative varia</w:t>
            </w:r>
            <w:r w:rsidR="00C447C0">
              <w:t>ble</w:t>
            </w:r>
            <w:r w:rsidR="00914F4A">
              <w:t xml:space="preserve"> importance</w:t>
            </w:r>
            <w:r w:rsidR="00C447C0">
              <w:t xml:space="preserve"> for each species and species group averaged over all ecosections, sequentially ordered by rank from high to low.</w:t>
            </w:r>
          </w:p>
        </w:tc>
      </w:tr>
      <w:tr w:rsidR="00470241" w:rsidRPr="00470241" w:rsidTr="00470241">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Average</w:t>
            </w:r>
          </w:p>
        </w:tc>
      </w:tr>
      <w:tr w:rsidR="00470241" w:rsidRPr="00470241" w:rsidTr="00470241">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lastRenderedPageBreak/>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alr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r>
      <w:tr w:rsidR="00470241" w:rsidRPr="00470241" w:rsidTr="00470241">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6F34F8">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6F34F8">
      <w:pPr>
        <w:pStyle w:val="IOPH3"/>
      </w:pPr>
      <w:r>
        <w:t>Model Limitations</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C45AF8"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 xml:space="preserve">(McKenney et </w:t>
      </w:r>
      <w:r w:rsidRPr="00C20785">
        <w:lastRenderedPageBreak/>
        <w:t>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6F34F8">
      <w:pPr>
        <w:pStyle w:val="IOPText"/>
      </w:pPr>
    </w:p>
    <w:p w:rsidR="00182386" w:rsidRDefault="00182386" w:rsidP="006F34F8">
      <w:pPr>
        <w:pStyle w:val="IOPH3"/>
      </w:pPr>
      <w:r>
        <w:t>Species Abundance and Distribution</w:t>
      </w:r>
    </w:p>
    <w:p w:rsidR="00E25C00" w:rsidRDefault="005C5D9A" w:rsidP="006F34F8">
      <w:pPr>
        <w:pStyle w:val="IOPText"/>
      </w:pPr>
      <w:r>
        <w:t>&lt;insert discussion of predicted distributions and abundance of mapped outputs&gt;</w:t>
      </w:r>
    </w:p>
    <w:p w:rsidR="00182386" w:rsidRPr="00E5133A" w:rsidRDefault="00182386" w:rsidP="006F34F8">
      <w:pPr>
        <w:pStyle w:val="IOPH3"/>
      </w:pPr>
      <w:r w:rsidRPr="00E5133A">
        <w:t>Model 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lastRenderedPageBreak/>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C85A21">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6F34F8">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6F34F8">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6F34F8">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6F34F8">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6F34F8">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6F34F8">
      <w:pPr>
        <w:pStyle w:val="IOPH3"/>
      </w:pPr>
      <w:r>
        <w:lastRenderedPageBreak/>
        <w:t>Chilcotin Plateau</w:t>
      </w:r>
      <w:r>
        <w:br w:type="page"/>
      </w:r>
    </w:p>
    <w:p w:rsidR="00D900C6" w:rsidRPr="00D900C6" w:rsidRDefault="00D900C6" w:rsidP="006F34F8">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6F34F8">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6F34F8">
      <w:pPr>
        <w:pStyle w:val="IOPH3"/>
      </w:pPr>
      <w:r>
        <w:lastRenderedPageBreak/>
        <w:t>Quesnel Lowland</w:t>
      </w:r>
    </w:p>
    <w:p w:rsidR="00D900C6" w:rsidRDefault="00C32500" w:rsidP="006F34F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t>APPENDIX 6 – Species Distribution Maps</w:t>
      </w:r>
    </w:p>
    <w:p w:rsidR="00F3393E" w:rsidRDefault="001E37B5" w:rsidP="006F34F8">
      <w:pPr>
        <w:pStyle w:val="IOPH3"/>
      </w:pPr>
      <w:r>
        <w:lastRenderedPageBreak/>
        <w:t xml:space="preserve">AMWI - </w:t>
      </w:r>
      <w:r w:rsidR="00F3393E">
        <w:t xml:space="preserve">American Wigeon </w:t>
      </w:r>
    </w:p>
    <w:p w:rsidR="001E37B5" w:rsidRDefault="001E37B5" w:rsidP="006F34F8">
      <w:pPr>
        <w:pStyle w:val="IOPAbsText"/>
      </w:pPr>
    </w:p>
    <w:p w:rsidR="00F3393E" w:rsidRDefault="001E37B5" w:rsidP="006F34F8">
      <w:pPr>
        <w:pStyle w:val="IOPH3"/>
      </w:pPr>
      <w:r>
        <w:t xml:space="preserve">BAGO - </w:t>
      </w:r>
      <w:r w:rsidR="00F3393E">
        <w:t xml:space="preserve">Barrow’s Goldeneye </w:t>
      </w:r>
    </w:p>
    <w:p w:rsidR="001E37B5" w:rsidRDefault="001E37B5" w:rsidP="006F34F8">
      <w:pPr>
        <w:pStyle w:val="IOPAbsText"/>
      </w:pPr>
    </w:p>
    <w:p w:rsidR="001E37B5" w:rsidRDefault="001E37B5" w:rsidP="006F34F8">
      <w:pPr>
        <w:pStyle w:val="IOPH3"/>
      </w:pPr>
      <w:r>
        <w:t>BWTE - Blue-winged Teal</w:t>
      </w:r>
    </w:p>
    <w:p w:rsidR="001E37B5" w:rsidRDefault="001E37B5" w:rsidP="006F34F8">
      <w:pPr>
        <w:pStyle w:val="IOPAbsText"/>
      </w:pPr>
    </w:p>
    <w:p w:rsidR="00F3393E" w:rsidRDefault="001E37B5" w:rsidP="006F34F8">
      <w:pPr>
        <w:pStyle w:val="IOPH3"/>
      </w:pPr>
      <w:r>
        <w:t xml:space="preserve">BUFF - </w:t>
      </w:r>
      <w:r w:rsidR="00F3393E">
        <w:t>Bufflehead</w:t>
      </w:r>
    </w:p>
    <w:p w:rsidR="001E37B5" w:rsidRDefault="001E37B5" w:rsidP="006F34F8">
      <w:pPr>
        <w:pStyle w:val="IOPAbsText"/>
      </w:pPr>
    </w:p>
    <w:p w:rsidR="00F3393E" w:rsidRDefault="001E37B5" w:rsidP="006F34F8">
      <w:pPr>
        <w:pStyle w:val="IOPH3"/>
      </w:pPr>
      <w:r>
        <w:t xml:space="preserve">CAGO - </w:t>
      </w:r>
      <w:r w:rsidR="00F3393E">
        <w:t>Can</w:t>
      </w:r>
      <w:r>
        <w:t>a</w:t>
      </w:r>
      <w:r w:rsidR="00F3393E">
        <w:t>da Goose</w:t>
      </w:r>
    </w:p>
    <w:p w:rsidR="001E37B5" w:rsidRDefault="001E37B5" w:rsidP="006F34F8">
      <w:pPr>
        <w:pStyle w:val="IOPAbsText"/>
      </w:pPr>
    </w:p>
    <w:p w:rsidR="00F3393E" w:rsidRDefault="001E37B5" w:rsidP="006F34F8">
      <w:pPr>
        <w:pStyle w:val="IOPH3"/>
      </w:pPr>
      <w:r>
        <w:t xml:space="preserve">GWTE - </w:t>
      </w:r>
      <w:r w:rsidR="00F3393E">
        <w:t xml:space="preserve">Green-winged Teal </w:t>
      </w:r>
    </w:p>
    <w:p w:rsidR="001E37B5" w:rsidRDefault="001E37B5" w:rsidP="006F34F8">
      <w:pPr>
        <w:pStyle w:val="IOPH3"/>
      </w:pPr>
      <w:r>
        <w:t>MALL - Mallard</w:t>
      </w:r>
    </w:p>
    <w:p w:rsidR="001E37B5" w:rsidRDefault="001E37B5" w:rsidP="006F34F8">
      <w:pPr>
        <w:pStyle w:val="IOPH3"/>
      </w:pPr>
      <w:r>
        <w:t>NOSH - Northern Shoveler</w:t>
      </w:r>
    </w:p>
    <w:p w:rsidR="001E37B5" w:rsidRDefault="001E37B5" w:rsidP="006F34F8">
      <w:pPr>
        <w:pStyle w:val="IOPAbsText"/>
      </w:pPr>
    </w:p>
    <w:p w:rsidR="001E37B5" w:rsidRDefault="001E37B5" w:rsidP="006F34F8">
      <w:pPr>
        <w:pStyle w:val="IOPH3"/>
      </w:pPr>
      <w:r>
        <w:t>RNDU – Ring-necked Duck</w:t>
      </w:r>
    </w:p>
    <w:p w:rsidR="001E37B5" w:rsidRDefault="001E37B5" w:rsidP="006F34F8">
      <w:pPr>
        <w:pStyle w:val="IOPH3"/>
      </w:pPr>
      <w:r>
        <w:t>SCAU – Generic Scaup (Lesser Scaup)</w:t>
      </w:r>
    </w:p>
    <w:p w:rsidR="001E37B5" w:rsidRDefault="001E37B5" w:rsidP="006F34F8">
      <w:pPr>
        <w:pStyle w:val="IOPAbsText"/>
      </w:pPr>
    </w:p>
    <w:p w:rsidR="001E37B5" w:rsidRDefault="001E37B5" w:rsidP="006F34F8">
      <w:pPr>
        <w:pStyle w:val="IOPH3"/>
      </w:pPr>
      <w:r>
        <w:t>Cavity - Cavity-nesters</w:t>
      </w:r>
      <w:r w:rsidR="00220784">
        <w:t xml:space="preserve"> </w:t>
      </w:r>
    </w:p>
    <w:p w:rsidR="00C73921" w:rsidRDefault="00C73921" w:rsidP="006F34F8">
      <w:pPr>
        <w:pStyle w:val="IOPH3"/>
      </w:pPr>
    </w:p>
    <w:p w:rsidR="001E37B5" w:rsidRDefault="001E37B5" w:rsidP="006F34F8">
      <w:pPr>
        <w:pStyle w:val="IOPH3"/>
      </w:pPr>
      <w:bookmarkStart w:id="0" w:name="_GoBack"/>
      <w:bookmarkEnd w:id="0"/>
      <w:r>
        <w:t>Dabblers</w:t>
      </w:r>
      <w:r w:rsidR="00220784">
        <w:t xml:space="preserve"> </w:t>
      </w:r>
    </w:p>
    <w:p w:rsidR="001E37B5" w:rsidRDefault="001E37B5" w:rsidP="006F34F8">
      <w:pPr>
        <w:pStyle w:val="IOPAbsText"/>
      </w:pPr>
    </w:p>
    <w:p w:rsidR="001E37B5" w:rsidRDefault="001E37B5" w:rsidP="006F34F8">
      <w:pPr>
        <w:pStyle w:val="IOPH3"/>
      </w:pPr>
      <w:r>
        <w:t>Divers</w:t>
      </w:r>
    </w:p>
    <w:p w:rsidR="001E37B5" w:rsidRDefault="001E37B5" w:rsidP="006F34F8">
      <w:pPr>
        <w:pStyle w:val="IOPAbsText"/>
      </w:pPr>
    </w:p>
    <w:p w:rsidR="001E37B5" w:rsidRDefault="001E37B5" w:rsidP="006F34F8">
      <w:pPr>
        <w:pStyle w:val="IOPH3"/>
      </w:pPr>
      <w:r>
        <w:t>sp_div – Species Richness Index</w:t>
      </w:r>
    </w:p>
    <w:p w:rsidR="001E37B5" w:rsidRDefault="001E37B5" w:rsidP="006F34F8">
      <w:pPr>
        <w:pStyle w:val="IOPAbsText"/>
      </w:pPr>
    </w:p>
    <w:p w:rsidR="001E37B5" w:rsidRDefault="001E37B5" w:rsidP="006F34F8">
      <w:pPr>
        <w:pStyle w:val="IOPAbsText"/>
      </w:pPr>
    </w:p>
    <w:p w:rsidR="001E37B5" w:rsidRDefault="001E37B5" w:rsidP="006F34F8">
      <w:pPr>
        <w:pStyle w:val="IOPAbsText"/>
      </w:pPr>
    </w:p>
    <w:p w:rsidR="00F3393E" w:rsidRDefault="001E37B5" w:rsidP="006F34F8">
      <w:pPr>
        <w:pStyle w:val="IOPH3"/>
      </w:pPr>
      <w:r>
        <w:lastRenderedPageBreak/>
        <w:t xml:space="preserve">sp_tot – All species </w:t>
      </w: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D55" w:rsidRDefault="00A33D55" w:rsidP="00927301">
      <w:pPr>
        <w:spacing w:after="0" w:line="240" w:lineRule="auto"/>
      </w:pPr>
      <w:r>
        <w:separator/>
      </w:r>
    </w:p>
  </w:endnote>
  <w:endnote w:type="continuationSeparator" w:id="0">
    <w:p w:rsidR="00A33D55" w:rsidRDefault="00A33D55"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8480622"/>
      <w:docPartObj>
        <w:docPartGallery w:val="Page Numbers (Bottom of Page)"/>
        <w:docPartUnique/>
      </w:docPartObj>
    </w:sdtPr>
    <w:sdtEndPr>
      <w:rPr>
        <w:noProof/>
      </w:rPr>
    </w:sdtEndPr>
    <w:sdtContent>
      <w:p w:rsidR="006F34F8" w:rsidRDefault="006F34F8">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C73921">
          <w:rPr>
            <w:noProof/>
            <w:sz w:val="14"/>
            <w:szCs w:val="14"/>
          </w:rPr>
          <w:t>55</w:t>
        </w:r>
        <w:r w:rsidRPr="009536C0">
          <w:rPr>
            <w:noProof/>
            <w:sz w:val="14"/>
            <w:szCs w:val="14"/>
          </w:rPr>
          <w:fldChar w:fldCharType="end"/>
        </w:r>
        <w:r>
          <w:rPr>
            <w:noProof/>
            <w:sz w:val="14"/>
            <w:szCs w:val="14"/>
          </w:rPr>
          <w:ptab w:relativeTo="margin" w:alignment="right" w:leader="none"/>
        </w:r>
      </w:p>
    </w:sdtContent>
  </w:sdt>
  <w:p w:rsidR="006F34F8" w:rsidRDefault="006F3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D55" w:rsidRDefault="00A33D55" w:rsidP="00927301">
      <w:pPr>
        <w:spacing w:after="0" w:line="240" w:lineRule="auto"/>
      </w:pPr>
      <w:r>
        <w:separator/>
      </w:r>
    </w:p>
  </w:footnote>
  <w:footnote w:type="continuationSeparator" w:id="0">
    <w:p w:rsidR="00A33D55" w:rsidRDefault="00A33D55"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4F8" w:rsidRPr="005965A6" w:rsidRDefault="006F34F8" w:rsidP="005965A6">
    <w:pPr>
      <w:pStyle w:val="IOPHeader"/>
      <w:rPr>
        <w:sz w:val="18"/>
        <w:szCs w:val="18"/>
      </w:rPr>
    </w:pPr>
    <w:r w:rsidRPr="005965A6">
      <w:rPr>
        <w:b/>
        <w:sz w:val="18"/>
        <w:szCs w:val="18"/>
      </w:rPr>
      <w:t>GEOG 596B Capstone Project</w:t>
    </w:r>
    <w:r w:rsidRPr="005965A6">
      <w:rPr>
        <w:sz w:val="18"/>
        <w:szCs w:val="18"/>
      </w:rPr>
      <w:t xml:space="preserve"> </w:t>
    </w:r>
  </w:p>
  <w:p w:rsidR="006F34F8" w:rsidRPr="005965A6" w:rsidRDefault="006F34F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6F34F8" w:rsidRPr="005965A6" w:rsidRDefault="006F34F8"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4F8" w:rsidRPr="005965A6" w:rsidRDefault="006F34F8" w:rsidP="005965A6">
    <w:pPr>
      <w:pStyle w:val="IOPHeader"/>
      <w:rPr>
        <w:sz w:val="18"/>
        <w:szCs w:val="18"/>
      </w:rPr>
    </w:pPr>
    <w:r w:rsidRPr="005965A6">
      <w:rPr>
        <w:b/>
        <w:sz w:val="18"/>
        <w:szCs w:val="18"/>
      </w:rPr>
      <w:t>GEOG 596B Capstone Project</w:t>
    </w:r>
    <w:r w:rsidRPr="005965A6">
      <w:rPr>
        <w:sz w:val="18"/>
        <w:szCs w:val="18"/>
      </w:rPr>
      <w:t xml:space="preserve"> </w:t>
    </w:r>
  </w:p>
  <w:p w:rsidR="006F34F8" w:rsidRPr="005965A6" w:rsidRDefault="006F34F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6F34F8" w:rsidRDefault="006F3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35B1"/>
    <w:rsid w:val="00A93C90"/>
    <w:rsid w:val="00AA2173"/>
    <w:rsid w:val="00AA3E41"/>
    <w:rsid w:val="00AB1103"/>
    <w:rsid w:val="00AC4927"/>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2762"/>
    <w:rsid w:val="00D25A56"/>
    <w:rsid w:val="00D31D35"/>
    <w:rsid w:val="00D349C8"/>
    <w:rsid w:val="00D36E14"/>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BC01E"/>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71626"/>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71626"/>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hyperlink" Target="https://github.com/Yuhash/iw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32D0792-45B0-4736-B60E-6F3FC72D3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TotalTime>
  <Pages>66</Pages>
  <Words>35501</Words>
  <Characters>202357</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cp:revision>
  <cp:lastPrinted>2019-08-07T08:29:00Z</cp:lastPrinted>
  <dcterms:created xsi:type="dcterms:W3CDTF">2019-08-07T08:30:00Z</dcterms:created>
  <dcterms:modified xsi:type="dcterms:W3CDTF">2019-08-07T08:32:00Z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