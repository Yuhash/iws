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9A" w:rsidRDefault="00E638B7"/>
    <w:sectPr w:rsidR="00A53F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B7" w:rsidRDefault="00E638B7" w:rsidP="009A4C49">
      <w:pPr>
        <w:spacing w:after="0" w:line="240" w:lineRule="auto"/>
      </w:pPr>
      <w:r>
        <w:separator/>
      </w:r>
    </w:p>
  </w:endnote>
  <w:endnote w:type="continuationSeparator" w:id="0">
    <w:p w:rsidR="00E638B7" w:rsidRDefault="00E638B7" w:rsidP="009A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Default="009A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Default="009A4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Default="009A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B7" w:rsidRDefault="00E638B7" w:rsidP="009A4C49">
      <w:pPr>
        <w:spacing w:after="0" w:line="240" w:lineRule="auto"/>
      </w:pPr>
      <w:r>
        <w:separator/>
      </w:r>
    </w:p>
  </w:footnote>
  <w:footnote w:type="continuationSeparator" w:id="0">
    <w:p w:rsidR="00E638B7" w:rsidRDefault="00E638B7" w:rsidP="009A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Default="009A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Pr="009A4C49" w:rsidRDefault="009A4C49">
    <w:pPr>
      <w:pStyle w:val="Header"/>
      <w:rPr>
        <w:lang w:val="en-US"/>
      </w:rPr>
    </w:pPr>
    <w:r>
      <w:rPr>
        <w:lang w:val="en-US"/>
      </w:rPr>
      <w:t xml:space="preserve">GEOG 596B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49" w:rsidRDefault="009A4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51"/>
    <w:rsid w:val="00445DAE"/>
    <w:rsid w:val="009A4C49"/>
    <w:rsid w:val="009A5925"/>
    <w:rsid w:val="00A05A51"/>
    <w:rsid w:val="00C64D15"/>
    <w:rsid w:val="00E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4C18"/>
  <w15:chartTrackingRefBased/>
  <w15:docId w15:val="{27150B15-3D8E-402D-82DE-91860D8C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49"/>
  </w:style>
  <w:style w:type="paragraph" w:styleId="Footer">
    <w:name w:val="footer"/>
    <w:basedOn w:val="Normal"/>
    <w:link w:val="Foot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Hashimoto,Yuriko [PYR]</dc:creator>
  <cp:keywords/>
  <dc:description/>
  <cp:lastModifiedBy>Hashimoto,Yuriko [PYR]</cp:lastModifiedBy>
  <cp:revision>3</cp:revision>
  <dcterms:created xsi:type="dcterms:W3CDTF">2019-08-02T07:12:00Z</dcterms:created>
  <dcterms:modified xsi:type="dcterms:W3CDTF">2019-08-02T09:16:00Z</dcterms:modified>
</cp:coreProperties>
</file>