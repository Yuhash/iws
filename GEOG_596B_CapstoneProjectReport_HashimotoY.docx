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each of the eight ecosections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 xml:space="preserve">began in earnest in 2006.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4300C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4300C1">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4300C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w:t>
      </w:r>
      <w:r w:rsidR="00F6453D">
        <w:t xml:space="preserve"> </w:t>
      </w:r>
      <w:r w:rsidR="00643337">
        <w:t>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Boxplots of total annual indicated breeding population density per square kilometre of the top ten most common species by ecosection observed within the transect</w:t>
            </w:r>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r w:rsidRPr="00DD56BE">
                    <w:rPr>
                      <w:sz w:val="16"/>
                      <w:szCs w:val="16"/>
                    </w:rPr>
                    <w:t>Nazko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r w:rsidRPr="00DD56BE">
                    <w:rPr>
                      <w:sz w:val="16"/>
                      <w:szCs w:val="16"/>
                    </w:rPr>
                    <w:t>Quesnel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r w:rsidRPr="00DD56BE">
                    <w:rPr>
                      <w:sz w:val="16"/>
                    </w:rPr>
                    <w:t>Bulkley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r w:rsidRPr="00DD56BE">
                    <w:rPr>
                      <w:sz w:val="16"/>
                    </w:rPr>
                    <w:t>Chilcotin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Western Chilotin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the species demonstrating the greatest year-to-year variability in abundance include Lesser Scaup* (LESC), Ring-necked Duck (RNDU), Canada Goose (CAGO), and Mallard (MALL) (Figure 5). The distributions suggest it is LESC and RNDU species driving the increasing population trends in the Cariboo Basin and the Chilcotin Plateau. Mallard (MALL), Canada Goose (CAGO), Green-Winged Teal (GWTE), Blue-Winged Teal (BWTE), and Northern Shoveler (NOSH) reflect concordant annual fluctuations—decreasing from 2007 to 2010, increasing between 2010 and 2015, and decreasing again to 2017. American Wigeon (AMWI) to a lesser degree follows the main trend but appears to be slightly increasing in the Cariboo Basin. Barrow's Goldeneye (BAGO) distributions remained steady throughout their distributions in all ecosections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sidR="00BD2E9C">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cec_urban</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bookmarkStart w:id="0" w:name="_GoBack" w:colFirst="4" w:colLast="4"/>
            <w:r>
              <w:rPr>
                <w:rFonts w:ascii="Calibri" w:eastAsia="Times New Roman" w:hAnsi="Calibri" w:cs="Calibri"/>
                <w:color w:val="000000"/>
                <w:sz w:val="16"/>
                <w:szCs w:val="16"/>
                <w:lang w:val="en-CA" w:eastAsia="en-CA"/>
              </w:rPr>
              <w:t>cec_grassland</w:t>
            </w:r>
          </w:p>
        </w:tc>
        <w:tc>
          <w:tcPr>
            <w:tcW w:w="186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bookmarkEnd w:id="0"/>
      <w:tr w:rsidR="00866DA1" w:rsidRPr="000131E7" w:rsidTr="004B37A7">
        <w:trPr>
          <w:trHeight w:val="1107"/>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cec_shrubland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00"/>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cec_mixed_forest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90"/>
        </w:trPr>
        <w:tc>
          <w:tcPr>
            <w:tcW w:w="1373" w:type="dxa"/>
            <w:tcBorders>
              <w:top w:val="nil"/>
              <w:left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cec_broadleaf</w:t>
            </w:r>
          </w:p>
        </w:tc>
        <w:tc>
          <w:tcPr>
            <w:tcW w:w="186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cec_needleleaf</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866DA1"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866DA1"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 xml:space="preserve">BEC zone classifications were generalized </w:t>
      </w:r>
      <w:r>
        <w:rPr>
          <w:noProof/>
        </w:rPr>
        <w:lastRenderedPageBreak/>
        <w:t>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were projected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 xml:space="preserve">(Strobl et al. 2008; Strobl, </w:t>
      </w:r>
      <w:r w:rsidR="00C20785" w:rsidRPr="00C20785">
        <w:rPr>
          <w:noProof/>
        </w:rPr>
        <w:lastRenderedPageBreak/>
        <w:t>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w:t>
      </w:r>
      <w:r>
        <w:lastRenderedPageBreak/>
        <w:t xml:space="preserve">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448B3" w:rsidRPr="00F9788D" w:rsidRDefault="00B448B3" w:rsidP="005C6675">
      <w:pPr>
        <w:pStyle w:val="IOPText"/>
        <w:ind w:firstLine="0"/>
        <w:jc w:val="left"/>
      </w:pPr>
      <w:r>
        <w:t xml:space="preserve"> </w:t>
      </w:r>
      <w:r w:rsidR="00D900C6">
        <w:t>building. In summary, variable importance values are not by themselves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D900C6">
        <w:t>Predictors were ranked by their variable important measures and summaries are provided in Table # and Table #, respectively (see Appendix # for variable importance plots of each unique sp</w:t>
      </w:r>
      <w:r w:rsidR="005C6675">
        <w:t xml:space="preserve">ecies within each ecosection). </w:t>
      </w:r>
      <w:r w:rsidR="00BD525A">
        <w:t xml:space="preserve">Note that the study is informed by a management framework and explores a place-based approach focusing on regional ecosections rather than the species perspective (e.g. Variable importance plots are grouped by ecosection not species). </w:t>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t xml:space="preserve">Table </w:t>
      </w:r>
      <w:r>
        <w:fldChar w:fldCharType="begin"/>
      </w:r>
      <w:r>
        <w:instrText xml:space="preserve"> SEQ Table \* ARABIC </w:instrText>
      </w:r>
      <w:r>
        <w:fldChar w:fldCharType="separate"/>
      </w:r>
      <w:r w:rsidR="004300C1">
        <w:rPr>
          <w:noProof/>
        </w:rPr>
        <w:t>2</w:t>
      </w:r>
      <w:r>
        <w:fldChar w:fldCharType="end"/>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C53C5B">
      <w:pPr>
        <w:pStyle w:val="IOPH3"/>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lastRenderedPageBreak/>
        <w:t>ACKNOWLEDGEMENTS</w:t>
      </w:r>
    </w:p>
    <w:p w:rsidR="00342F7E" w:rsidRPr="00837C02" w:rsidRDefault="00E961CB" w:rsidP="00837C02">
      <w:pPr>
        <w:pStyle w:val="IOPText"/>
        <w:jc w:val="left"/>
        <w:rPr>
          <w:noProof/>
          <w:lang w:val="en-CA"/>
        </w:rPr>
      </w:pPr>
      <w:r>
        <w:rPr>
          <w:noProof/>
          <w:lang w:val="en-CA"/>
        </w:rPr>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 xml:space="preserve">Wetlands of British Columbia: A Guide to Identification. Land Management </w:t>
      </w:r>
      <w:r w:rsidRPr="00287304">
        <w:rPr>
          <w:rFonts w:ascii="Calibri" w:hAnsi="Calibri" w:cs="Calibri"/>
          <w:i/>
          <w:iCs/>
          <w:noProof/>
          <w:sz w:val="18"/>
          <w:szCs w:val="24"/>
        </w:rPr>
        <w:lastRenderedPageBreak/>
        <w:t>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4300C1">
        <w:rPr>
          <w:noProof/>
        </w:rPr>
        <w:t>3</w:t>
      </w:r>
      <w:r w:rsidRPr="00BE1D69">
        <w:fldChar w:fldCharType="end"/>
      </w:r>
      <w:r w:rsidRPr="00BE1D69">
        <w:t>. Python Script Toolbox as displayed in ArcGis Pro</w:t>
      </w:r>
      <w:r>
        <w:t>.</w:t>
      </w:r>
    </w:p>
    <w:p w:rsidR="00706FB7" w:rsidRDefault="00706FB7" w:rsidP="00BE1D69">
      <w:pPr>
        <w:pStyle w:val="FigureCaptions"/>
      </w:pPr>
    </w:p>
    <w:p w:rsidR="00706FB7" w:rsidRDefault="00706FB7" w:rsidP="00706FB7">
      <w:pPr>
        <w:pStyle w:val="IOPText"/>
        <w:ind w:firstLine="0"/>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Latest updates to the project will be uploaded to</w:t>
      </w:r>
      <w:r w:rsidR="00865CE1" w:rsidRPr="00865CE1">
        <w:t xml:space="preserve"> </w:t>
      </w:r>
      <w:hyperlink r:id="rId26" w:history="1">
        <w:r w:rsidR="00865CE1" w:rsidRPr="00865CE1">
          <w:rPr>
            <w:rStyle w:val="Hyperlink"/>
          </w:rPr>
          <w:t>https://github.com/Yuhash/iws</w:t>
        </w:r>
      </w:hyperlink>
      <w:r w:rsidR="00865CE1">
        <w:t xml:space="preserve">. The repository contains the base survey data inputs as well as an interactive </w:t>
      </w:r>
      <w:hyperlink r:id="rId2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28" w:history="1">
        <w:r w:rsidR="00531D18" w:rsidRPr="00F62925">
          <w:rPr>
            <w:rStyle w:val="Hyperlink"/>
          </w:rPr>
          <w:t>https://nbviewer.jupyter.org/github/Yuhash/iws/blob/master/IWS_Notebook.ipynb</w:t>
        </w:r>
      </w:hyperlink>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For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cforest model script loops through ecosections and species/species group</w:t>
      </w:r>
    </w:p>
    <w:p w:rsidR="001F468C" w:rsidRDefault="001F468C" w:rsidP="001F468C">
      <w:pPr>
        <w:pStyle w:val="Code"/>
      </w:pPr>
      <w:r>
        <w:t xml:space="preserve"># mclapply is a parallelizing function available only on MAC OS. On Windows change ‘mclapply’ to ‘lapply’ </w:t>
      </w:r>
    </w:p>
    <w:p w:rsidR="001F468C" w:rsidRDefault="001F468C" w:rsidP="001F468C">
      <w:pPr>
        <w:pStyle w:val="Code"/>
      </w:pPr>
    </w:p>
    <w:p w:rsidR="001F468C" w:rsidRDefault="001F468C" w:rsidP="001F468C">
      <w:pPr>
        <w:pStyle w:val="Code"/>
      </w:pPr>
      <w:r>
        <w:t>useMaxCoreCount &lt;- 2</w:t>
      </w:r>
    </w:p>
    <w:p w:rsidR="001F468C" w:rsidRDefault="001F468C" w:rsidP="001F468C">
      <w:pPr>
        <w:pStyle w:val="Code"/>
      </w:pPr>
      <w:r>
        <w:t>nTree &lt;- 5000</w:t>
      </w:r>
    </w:p>
    <w:p w:rsidR="001F468C" w:rsidRDefault="001F468C" w:rsidP="001F468C">
      <w:pPr>
        <w:pStyle w:val="Code"/>
      </w:pPr>
      <w:r>
        <w:t>mTry &lt;- 5</w:t>
      </w:r>
    </w:p>
    <w:p w:rsidR="001F468C" w:rsidRDefault="001F468C" w:rsidP="001F468C">
      <w:pPr>
        <w:pStyle w:val="Code"/>
      </w:pPr>
      <w:r>
        <w:t>seed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r>
        <w:t>gitHubRoot &lt;- "/Volumes/Black/Yuri/iws/inputs/by_location/"</w:t>
      </w:r>
    </w:p>
    <w:p w:rsidR="001F468C" w:rsidRDefault="001F468C" w:rsidP="001F468C">
      <w:pPr>
        <w:pStyle w:val="Code"/>
      </w:pPr>
    </w:p>
    <w:p w:rsidR="001F468C" w:rsidRDefault="001F468C" w:rsidP="001F468C">
      <w:pPr>
        <w:pStyle w:val="Code"/>
      </w:pPr>
      <w:r>
        <w:t>outputRoot &lt;- "/Users/hashimotoy/Desktop/iws-results/"</w:t>
      </w:r>
    </w:p>
    <w:p w:rsidR="001F468C" w:rsidRDefault="001F468C" w:rsidP="001F468C">
      <w:pPr>
        <w:pStyle w:val="Code"/>
      </w:pPr>
    </w:p>
    <w:p w:rsidR="001F468C" w:rsidRDefault="001F468C" w:rsidP="001F468C">
      <w:pPr>
        <w:pStyle w:val="Code"/>
      </w:pPr>
      <w:r>
        <w:t>fgcRequire &lt;- function(pkg) {</w:t>
      </w:r>
    </w:p>
    <w:p w:rsidR="001F468C" w:rsidRDefault="001F468C" w:rsidP="001F468C">
      <w:pPr>
        <w:pStyle w:val="Code"/>
      </w:pPr>
      <w:r>
        <w:t xml:space="preserve">  if(pkg %in% rownames(installed.packages()) == FALSE) {</w:t>
      </w:r>
    </w:p>
    <w:p w:rsidR="001F468C" w:rsidRDefault="001F468C" w:rsidP="001F468C">
      <w:pPr>
        <w:pStyle w:val="Code"/>
      </w:pPr>
      <w:r>
        <w:t xml:space="preserve">    install.packages(pkg)</w:t>
      </w:r>
    </w:p>
    <w:p w:rsidR="001F468C" w:rsidRDefault="001F468C" w:rsidP="001F468C">
      <w:pPr>
        <w:pStyle w:val="Code"/>
      </w:pPr>
      <w:r>
        <w:t xml:space="preserve">  }</w:t>
      </w:r>
    </w:p>
    <w:p w:rsidR="001F468C" w:rsidRDefault="001F468C" w:rsidP="001F468C">
      <w:pPr>
        <w:pStyle w:val="Code"/>
      </w:pPr>
      <w:r>
        <w:t xml:space="preserve">  #  library(pkg)   </w:t>
      </w:r>
    </w:p>
    <w:p w:rsidR="001F468C" w:rsidRDefault="001F468C" w:rsidP="001F468C">
      <w:pPr>
        <w:pStyle w:val="Code"/>
      </w:pPr>
      <w:r>
        <w:t>}</w:t>
      </w:r>
    </w:p>
    <w:p w:rsidR="001F468C" w:rsidRDefault="001F468C" w:rsidP="001F468C">
      <w:pPr>
        <w:pStyle w:val="Code"/>
      </w:pPr>
    </w:p>
    <w:p w:rsidR="001F468C" w:rsidRDefault="001F468C" w:rsidP="001F468C">
      <w:pPr>
        <w:pStyle w:val="Code"/>
      </w:pPr>
      <w:r>
        <w:t>fgcRequire("ggplot2")</w:t>
      </w:r>
    </w:p>
    <w:p w:rsidR="001F468C" w:rsidRDefault="001F468C" w:rsidP="001F468C">
      <w:pPr>
        <w:pStyle w:val="Code"/>
      </w:pPr>
      <w:r>
        <w:t>fgcRequire("icesTAF")</w:t>
      </w:r>
    </w:p>
    <w:p w:rsidR="001F468C" w:rsidRDefault="001F468C" w:rsidP="001F468C">
      <w:pPr>
        <w:pStyle w:val="Code"/>
      </w:pPr>
      <w:r>
        <w:t>fgcRequire("party")</w:t>
      </w:r>
    </w:p>
    <w:p w:rsidR="001F468C" w:rsidRDefault="001F468C" w:rsidP="001F468C">
      <w:pPr>
        <w:pStyle w:val="Code"/>
      </w:pPr>
      <w:r>
        <w:t>fgcRequire("Hmisc")</w:t>
      </w:r>
    </w:p>
    <w:p w:rsidR="001F468C" w:rsidRDefault="001F468C" w:rsidP="001F468C">
      <w:pPr>
        <w:pStyle w:val="Code"/>
      </w:pPr>
      <w:r>
        <w:t>fgcRequire("lattice")</w:t>
      </w:r>
    </w:p>
    <w:p w:rsidR="001F468C" w:rsidRDefault="001F468C" w:rsidP="001F468C">
      <w:pPr>
        <w:pStyle w:val="Code"/>
      </w:pPr>
      <w:r>
        <w:t>fgcRequire("beepr")</w:t>
      </w:r>
    </w:p>
    <w:p w:rsidR="001F468C" w:rsidRDefault="001F468C" w:rsidP="001F468C">
      <w:pPr>
        <w:pStyle w:val="Code"/>
      </w:pPr>
    </w:p>
    <w:p w:rsidR="001F468C" w:rsidRDefault="001F468C" w:rsidP="001F468C">
      <w:pPr>
        <w:pStyle w:val="Code"/>
      </w:pPr>
      <w:r>
        <w:t>#install.packages("parallel") # is base, should not be updated (MacOS / R 3.6.0  / RStudio Version 1.2.1335 )</w:t>
      </w:r>
    </w:p>
    <w:p w:rsidR="001F468C" w:rsidRDefault="001F468C" w:rsidP="001F468C">
      <w:pPr>
        <w:pStyle w:val="Code"/>
      </w:pPr>
      <w:r>
        <w:t>#install.packages("tools") # is base, should not be updated (MacOS / R 3.6.0  / RStudio Version 1.2.1335 )</w:t>
      </w:r>
    </w:p>
    <w:p w:rsidR="001F468C" w:rsidRDefault="001F468C" w:rsidP="001F468C">
      <w:pPr>
        <w:pStyle w:val="Code"/>
      </w:pPr>
    </w:p>
    <w:p w:rsidR="001F468C" w:rsidRDefault="001F468C" w:rsidP="001F468C">
      <w:pPr>
        <w:pStyle w:val="Code"/>
      </w:pPr>
      <w:r>
        <w:t>library(parallel)</w:t>
      </w:r>
    </w:p>
    <w:p w:rsidR="001F468C" w:rsidRDefault="001F468C" w:rsidP="001F468C">
      <w:pPr>
        <w:pStyle w:val="Code"/>
      </w:pPr>
      <w:r>
        <w:t>library(lattice)</w:t>
      </w:r>
    </w:p>
    <w:p w:rsidR="001F468C" w:rsidRDefault="001F468C" w:rsidP="001F468C">
      <w:pPr>
        <w:pStyle w:val="Code"/>
      </w:pPr>
      <w:r>
        <w:t>library(Hmisc)</w:t>
      </w:r>
    </w:p>
    <w:p w:rsidR="001F468C" w:rsidRDefault="001F468C" w:rsidP="001F468C">
      <w:pPr>
        <w:pStyle w:val="Code"/>
      </w:pPr>
      <w:r>
        <w:t>library(party)</w:t>
      </w:r>
    </w:p>
    <w:p w:rsidR="001F468C" w:rsidRDefault="001F468C" w:rsidP="001F468C">
      <w:pPr>
        <w:pStyle w:val="Code"/>
      </w:pPr>
      <w:r>
        <w:t>library(tools)</w:t>
      </w:r>
    </w:p>
    <w:p w:rsidR="001F468C" w:rsidRDefault="001F468C" w:rsidP="001F468C">
      <w:pPr>
        <w:pStyle w:val="Code"/>
      </w:pPr>
      <w:r>
        <w:t>library(icesTAF)</w:t>
      </w:r>
    </w:p>
    <w:p w:rsidR="001F468C" w:rsidRDefault="001F468C" w:rsidP="001F468C">
      <w:pPr>
        <w:pStyle w:val="Code"/>
      </w:pPr>
      <w:r>
        <w:t>library(beepr)</w:t>
      </w:r>
    </w:p>
    <w:p w:rsidR="001F468C" w:rsidRDefault="001F468C" w:rsidP="001F468C">
      <w:pPr>
        <w:pStyle w:val="Code"/>
      </w:pPr>
    </w:p>
    <w:p w:rsidR="001F468C" w:rsidRDefault="001F468C" w:rsidP="001F468C">
      <w:pPr>
        <w:pStyle w:val="Code"/>
      </w:pPr>
      <w:r>
        <w:t>wd &lt;- gitHubRoot</w:t>
      </w:r>
    </w:p>
    <w:p w:rsidR="001F468C" w:rsidRDefault="001F468C" w:rsidP="001F468C">
      <w:pPr>
        <w:pStyle w:val="Code"/>
      </w:pPr>
      <w:r>
        <w:t>outwd &lt;- paste0(outputRoot,paste0("results-seed-",seed,"-year-studyarea/"))</w:t>
      </w:r>
    </w:p>
    <w:p w:rsidR="001F468C" w:rsidRDefault="001F468C" w:rsidP="001F468C">
      <w:pPr>
        <w:pStyle w:val="Code"/>
      </w:pPr>
    </w:p>
    <w:p w:rsidR="001F468C" w:rsidRDefault="001F468C" w:rsidP="001F468C">
      <w:pPr>
        <w:pStyle w:val="Code"/>
      </w:pPr>
      <w:r>
        <w:t>set.seed(seed)</w:t>
      </w:r>
    </w:p>
    <w:p w:rsidR="001F468C" w:rsidRDefault="001F468C" w:rsidP="001F468C">
      <w:pPr>
        <w:pStyle w:val="Code"/>
      </w:pPr>
      <w:r>
        <w:t>mkdir(outwd)</w:t>
      </w:r>
    </w:p>
    <w:p w:rsidR="001F468C" w:rsidRDefault="001F468C" w:rsidP="001F468C">
      <w:pPr>
        <w:pStyle w:val="Code"/>
      </w:pPr>
      <w:r>
        <w:t>setwd(wd)</w:t>
      </w:r>
    </w:p>
    <w:p w:rsidR="001F468C" w:rsidRDefault="001F468C" w:rsidP="001F468C">
      <w:pPr>
        <w:pStyle w:val="Code"/>
      </w:pPr>
      <w:r>
        <w:t>getwd()</w:t>
      </w:r>
    </w:p>
    <w:p w:rsidR="001F468C" w:rsidRDefault="001F468C" w:rsidP="001F468C">
      <w:pPr>
        <w:pStyle w:val="Code"/>
      </w:pPr>
    </w:p>
    <w:p w:rsidR="001F468C" w:rsidRDefault="001F468C" w:rsidP="001F468C">
      <w:pPr>
        <w:pStyle w:val="Code"/>
      </w:pPr>
      <w:r>
        <w:t>locList &lt;- c("BAU", "NAU", "NEL", "CHP", "BUB", "CAB", "WCU", "QUL")</w:t>
      </w:r>
    </w:p>
    <w:p w:rsidR="001F468C" w:rsidRDefault="001F468C" w:rsidP="001F468C">
      <w:pPr>
        <w:pStyle w:val="Code"/>
      </w:pPr>
    </w:p>
    <w:p w:rsidR="001F468C" w:rsidRDefault="001F468C" w:rsidP="001F468C">
      <w:pPr>
        <w:pStyle w:val="Code"/>
      </w:pPr>
      <w:r>
        <w:t>spList &lt;- c("amwi","buff","bago","bwte","cago","gwte","mall","nsho","rndu","scau","dabblers","divers","cavity","sp_div","sp_tot")</w:t>
      </w:r>
    </w:p>
    <w:p w:rsidR="001F468C" w:rsidRDefault="001F468C" w:rsidP="001F468C">
      <w:pPr>
        <w:pStyle w:val="Code"/>
      </w:pPr>
    </w:p>
    <w:p w:rsidR="001F468C" w:rsidRDefault="001F468C" w:rsidP="001F468C">
      <w:pPr>
        <w:pStyle w:val="Code"/>
      </w:pPr>
      <w:r>
        <w:t>mclapply(spList, function(sp) {</w:t>
      </w:r>
    </w:p>
    <w:p w:rsidR="001F468C" w:rsidRDefault="001F468C" w:rsidP="001F468C">
      <w:pPr>
        <w:pStyle w:val="Code"/>
      </w:pPr>
      <w:r>
        <w:t xml:space="preserve">  lapply(locList, function(loc) {</w:t>
      </w:r>
    </w:p>
    <w:p w:rsidR="001F468C" w:rsidRDefault="001F468C" w:rsidP="001F468C">
      <w:pPr>
        <w:pStyle w:val="Code"/>
      </w:pPr>
      <w:r>
        <w:t xml:space="preserve">    setwd(wd)</w:t>
      </w:r>
    </w:p>
    <w:p w:rsidR="001F468C" w:rsidRDefault="001F468C" w:rsidP="001F468C">
      <w:pPr>
        <w:pStyle w:val="Code"/>
      </w:pPr>
      <w:r>
        <w:t xml:space="preserve">    mydata &lt;- read.csv(paste0(wd,"id1_years_",loc,".csv"))</w:t>
      </w:r>
    </w:p>
    <w:p w:rsidR="001F468C" w:rsidRDefault="001F468C" w:rsidP="001F468C">
      <w:pPr>
        <w:pStyle w:val="Code"/>
      </w:pPr>
      <w:r>
        <w:lastRenderedPageBreak/>
        <w:t xml:space="preserve">    mydata[ 2:ncol(mydata) ] &lt;- lapply(mydata[2:ncol(mydata)], as.numeric)</w:t>
      </w:r>
    </w:p>
    <w:p w:rsidR="001F468C" w:rsidRDefault="001F468C" w:rsidP="001F468C">
      <w:pPr>
        <w:pStyle w:val="Code"/>
      </w:pPr>
      <w:r>
        <w:t xml:space="preserve">    #sum(is.na(mydata))</w:t>
      </w:r>
    </w:p>
    <w:p w:rsidR="001F468C" w:rsidRDefault="001F468C" w:rsidP="001F468C">
      <w:pPr>
        <w:pStyle w:val="Code"/>
      </w:pPr>
      <w:r>
        <w:t xml:space="preserve">    </w:t>
      </w:r>
    </w:p>
    <w:p w:rsidR="001F468C" w:rsidRDefault="001F468C" w:rsidP="001F468C">
      <w:pPr>
        <w:pStyle w:val="Code"/>
      </w:pPr>
      <w:r>
        <w:t xml:space="preserve">    fishnet &lt;- read.csv(paste0(gitHubRoot,"fishnet_",loc,".csv"))</w:t>
      </w:r>
    </w:p>
    <w:p w:rsidR="001F468C" w:rsidRDefault="001F468C" w:rsidP="001F468C">
      <w:pPr>
        <w:pStyle w:val="Code"/>
      </w:pPr>
      <w:r>
        <w:t xml:space="preserve">    fishnet[ 2:ncol(fishnet) ] &lt;- lapply(fishnet[2:ncol(fishnet)], as.numeric)</w:t>
      </w:r>
    </w:p>
    <w:p w:rsidR="001F468C" w:rsidRDefault="001F468C" w:rsidP="001F468C">
      <w:pPr>
        <w:pStyle w:val="Code"/>
      </w:pPr>
      <w:r>
        <w:t xml:space="preserve">    setwd(outwd) # DOING OUTPUT NOW</w:t>
      </w:r>
    </w:p>
    <w:p w:rsidR="001F468C" w:rsidRDefault="001F468C" w:rsidP="001F468C">
      <w:pPr>
        <w:pStyle w:val="Code"/>
      </w:pPr>
      <w:r>
        <w:t xml:space="preserve">    </w:t>
      </w:r>
    </w:p>
    <w:p w:rsidR="001F468C" w:rsidRDefault="001F468C" w:rsidP="001F468C">
      <w:pPr>
        <w:pStyle w:val="Code"/>
      </w:pPr>
      <w:r>
        <w:t xml:space="preserve">    rdsFilename &lt;- paste0("cf_", sp, "_", loc, ".rds")</w:t>
      </w:r>
    </w:p>
    <w:p w:rsidR="001F468C" w:rsidRPr="001F468C" w:rsidRDefault="001F468C" w:rsidP="001F468C">
      <w:pPr>
        <w:pStyle w:val="Code"/>
        <w:rPr>
          <w:lang w:val="fr-CA"/>
        </w:rPr>
      </w:pPr>
      <w:r>
        <w:t xml:space="preserve">    </w:t>
      </w:r>
      <w:r w:rsidRPr="001F468C">
        <w:rPr>
          <w:lang w:val="fr-CA"/>
        </w:rPr>
        <w:t>vi_fn &lt;- paste0("VI-",sp,"_",loc,".csv")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r>
        <w:t>print(paste("START Processing cforest for:", sp))</w:t>
      </w:r>
    </w:p>
    <w:p w:rsidR="001F468C" w:rsidRDefault="001F468C" w:rsidP="001F468C">
      <w:pPr>
        <w:pStyle w:val="Code"/>
      </w:pPr>
      <w:r>
        <w:t xml:space="preserve">    </w:t>
      </w:r>
    </w:p>
    <w:p w:rsidR="001F468C" w:rsidRDefault="001F468C" w:rsidP="001F468C">
      <w:pPr>
        <w:pStyle w:val="Code"/>
      </w:pPr>
      <w:r>
        <w:t xml:space="preserve">    cf &lt;- if (</w:t>
      </w:r>
    </w:p>
    <w:p w:rsidR="001F468C" w:rsidRDefault="001F468C" w:rsidP="001F468C">
      <w:pPr>
        <w:pStyle w:val="Code"/>
      </w:pPr>
      <w:r>
        <w:t xml:space="preserve">      !file.exists(paste0(outwd, rdsFilename))</w:t>
      </w:r>
    </w:p>
    <w:p w:rsidR="001F468C" w:rsidRDefault="001F468C" w:rsidP="001F468C">
      <w:pPr>
        <w:pStyle w:val="Code"/>
      </w:pPr>
      <w:r>
        <w:t xml:space="preserve">    ) {</w:t>
      </w:r>
    </w:p>
    <w:p w:rsidR="001F468C" w:rsidRDefault="001F468C" w:rsidP="001F468C">
      <w:pPr>
        <w:pStyle w:val="Code"/>
      </w:pPr>
      <w:r>
        <w:t xml:space="preserve">      #colnames(mydata)[colnames(mydata)==sp] &lt;- "sp" RENAME HACK</w:t>
      </w:r>
    </w:p>
    <w:p w:rsidR="001F468C" w:rsidRDefault="001F468C" w:rsidP="001F468C">
      <w:pPr>
        <w:pStyle w:val="Code"/>
      </w:pPr>
      <w:r>
        <w:t xml:space="preserve">      </w:t>
      </w:r>
    </w:p>
    <w:p w:rsidR="001F468C" w:rsidRDefault="001F468C" w:rsidP="001F468C">
      <w:pPr>
        <w:pStyle w:val="Code"/>
      </w:pPr>
      <w:r>
        <w:t xml:space="preserve">      cf &lt;- cforest(</w:t>
      </w:r>
    </w:p>
    <w:p w:rsidR="001F468C" w:rsidRDefault="001F468C" w:rsidP="001F468C">
      <w:pPr>
        <w:pStyle w:val="Code"/>
      </w:pPr>
      <w:r>
        <w:t xml:space="preserve">        eval(parse(text = paste0(sp,</w:t>
      </w:r>
    </w:p>
    <w:p w:rsidR="001F468C" w:rsidRDefault="001F468C" w:rsidP="001F468C">
      <w:pPr>
        <w:pStyle w:val="Code"/>
      </w:pPr>
      <w:r>
        <w:t xml:space="preserve">                                 "~ aspect + slope + alr + pa + cec_urban + cec_shrubland + ",</w:t>
      </w:r>
    </w:p>
    <w:p w:rsidR="001F468C" w:rsidRDefault="001F468C" w:rsidP="001F468C">
      <w:pPr>
        <w:pStyle w:val="Code"/>
      </w:pPr>
      <w:r>
        <w:t xml:space="preserve">                                 "  cec_mixed_forest + cec_grassland + cec_broadleaf + cec_needleleaf + ",</w:t>
      </w:r>
    </w:p>
    <w:p w:rsidR="001F468C" w:rsidRDefault="001F468C" w:rsidP="001F468C">
      <w:pPr>
        <w:pStyle w:val="Code"/>
      </w:pPr>
      <w:r>
        <w:t xml:space="preserve">                                 "  fwa_1 + fwa_2 + fwa_3 + fwa_4 + fwa_10ha_more + str_s + str_m + ",</w:t>
      </w:r>
    </w:p>
    <w:p w:rsidR="001F468C" w:rsidRPr="001F468C" w:rsidRDefault="001F468C" w:rsidP="001F468C">
      <w:pPr>
        <w:pStyle w:val="Code"/>
        <w:rPr>
          <w:lang w:val="fr-CA"/>
        </w:rPr>
      </w:pPr>
      <w:r>
        <w:t xml:space="preserve">                                 </w:t>
      </w:r>
      <w:r w:rsidRPr="001F468C">
        <w:rPr>
          <w:lang w:val="fr-CA"/>
        </w:rPr>
        <w:t xml:space="preserve">"  fwa_r + fwa_w  + dra_u + ", </w:t>
      </w:r>
    </w:p>
    <w:p w:rsidR="001F468C" w:rsidRDefault="001F468C" w:rsidP="001F468C">
      <w:pPr>
        <w:pStyle w:val="Code"/>
      </w:pPr>
      <w:r w:rsidRPr="001F468C">
        <w:rPr>
          <w:lang w:val="fr-CA"/>
        </w:rPr>
        <w:t xml:space="preserve">                                 </w:t>
      </w:r>
      <w:r>
        <w:t># bec_zn +  # removed becase:  model used for CAB on the eco section basis</w:t>
      </w:r>
    </w:p>
    <w:p w:rsidR="001F468C" w:rsidRDefault="001F468C" w:rsidP="001F468C">
      <w:pPr>
        <w:pStyle w:val="Code"/>
      </w:pPr>
      <w:r>
        <w:t xml:space="preserve">                                 #eco + # removed because we have bined by eco</w:t>
      </w:r>
    </w:p>
    <w:p w:rsidR="001F468C" w:rsidRDefault="001F468C" w:rsidP="001F468C">
      <w:pPr>
        <w:pStyle w:val="Code"/>
      </w:pPr>
      <w:r>
        <w:t xml:space="preserve">                                 "norm_dd5 + norm_cmd + pas_wt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data = mydata,</w:t>
      </w:r>
    </w:p>
    <w:p w:rsidR="001F468C" w:rsidRDefault="001F468C" w:rsidP="001F468C">
      <w:pPr>
        <w:pStyle w:val="Code"/>
      </w:pPr>
      <w:r>
        <w:t xml:space="preserve">        controls =  cforest_unbiased(ntree = nTree, mtry = mTry)</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print(paste("cforest done:", sp))</w:t>
      </w:r>
    </w:p>
    <w:p w:rsidR="001F468C" w:rsidRDefault="001F468C" w:rsidP="001F468C">
      <w:pPr>
        <w:pStyle w:val="Code"/>
      </w:pPr>
      <w:r>
        <w:t xml:space="preserve">      saveRDS(cf, paste0(outwd, rdsFilename))</w:t>
      </w:r>
    </w:p>
    <w:p w:rsidR="001F468C" w:rsidRDefault="001F468C" w:rsidP="001F468C">
      <w:pPr>
        <w:pStyle w:val="Code"/>
      </w:pPr>
      <w:r>
        <w:t xml:space="preserve">      cf</w:t>
      </w:r>
    </w:p>
    <w:p w:rsidR="001F468C" w:rsidRDefault="001F468C" w:rsidP="001F468C">
      <w:pPr>
        <w:pStyle w:val="Code"/>
      </w:pPr>
      <w:r>
        <w:t xml:space="preserve">    } else {</w:t>
      </w:r>
    </w:p>
    <w:p w:rsidR="001F468C" w:rsidRDefault="001F468C" w:rsidP="001F468C">
      <w:pPr>
        <w:pStyle w:val="Code"/>
      </w:pPr>
      <w:r>
        <w:t xml:space="preserve">      readRDS(paste0(outwd, rdsFilename))</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if (!file.exists(paste0(outwd, vi_fn))</w:t>
      </w:r>
    </w:p>
    <w:p w:rsidR="001F468C" w:rsidRDefault="001F468C" w:rsidP="001F468C">
      <w:pPr>
        <w:pStyle w:val="Code"/>
      </w:pPr>
      <w:r>
        <w:t xml:space="preserve">    ) {</w:t>
      </w:r>
    </w:p>
    <w:p w:rsidR="001F468C" w:rsidRDefault="001F468C" w:rsidP="001F468C">
      <w:pPr>
        <w:pStyle w:val="Code"/>
      </w:pPr>
      <w:r>
        <w:t xml:space="preserve">      vi &lt;- varimp(cf, conditional = FALSE, OOB = TRUE)</w:t>
      </w:r>
    </w:p>
    <w:p w:rsidR="001F468C" w:rsidRDefault="001F468C" w:rsidP="001F468C">
      <w:pPr>
        <w:pStyle w:val="Code"/>
      </w:pPr>
      <w:r>
        <w:t xml:space="preserve">      # write.csv(vi, paste(fn, ".csv", sep = ""), row.names = FALSE)</w:t>
      </w:r>
    </w:p>
    <w:p w:rsidR="001F468C" w:rsidRDefault="001F468C" w:rsidP="001F468C">
      <w:pPr>
        <w:pStyle w:val="Code"/>
      </w:pPr>
      <w:r>
        <w:t xml:space="preserve">      df_vi &lt;- as.data.frame(vi)</w:t>
      </w:r>
    </w:p>
    <w:p w:rsidR="001F468C" w:rsidRDefault="001F468C" w:rsidP="001F468C">
      <w:pPr>
        <w:pStyle w:val="Code"/>
      </w:pPr>
      <w:r>
        <w:t xml:space="preserve">      write.csv(df_vi,vi_fn);</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if (PREDICT) {</w:t>
      </w:r>
    </w:p>
    <w:p w:rsidR="001F468C" w:rsidRDefault="001F468C" w:rsidP="001F468C">
      <w:pPr>
        <w:pStyle w:val="Code"/>
      </w:pPr>
      <w:r>
        <w:t xml:space="preserve">      ofResp &lt;- paste0(outwd,sp,"-response_",loc,".csv")</w:t>
      </w:r>
    </w:p>
    <w:p w:rsidR="001F468C" w:rsidRDefault="001F468C" w:rsidP="001F468C">
      <w:pPr>
        <w:pStyle w:val="Code"/>
      </w:pPr>
      <w:r>
        <w:t xml:space="preserve">      cf_response &lt;- predict(cf, newdata = fishnet, OOB = TRUE, type = 'response')</w:t>
      </w:r>
    </w:p>
    <w:p w:rsidR="001F468C" w:rsidRDefault="001F468C" w:rsidP="001F468C">
      <w:pPr>
        <w:pStyle w:val="Code"/>
      </w:pPr>
      <w:r>
        <w:t xml:space="preserve">      df_result &lt;- data.frame(fishnet$id_fishnet, cf_response)</w:t>
      </w:r>
    </w:p>
    <w:p w:rsidR="001F468C" w:rsidRDefault="001F468C" w:rsidP="001F468C">
      <w:pPr>
        <w:pStyle w:val="Code"/>
      </w:pPr>
      <w:r>
        <w:t xml:space="preserve">      write.csv(df_result, ofResp)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print(paste("COMPLETED Anaylsis of:", sp))</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mc.cores = min(useMaxCoreCount,detectCores())</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varimp </w:t>
      </w:r>
    </w:p>
    <w:p w:rsidR="001F468C" w:rsidRDefault="001F468C" w:rsidP="001F468C">
      <w:pPr>
        <w:pStyle w:val="Code"/>
      </w:pPr>
      <w:r>
        <w:t># Written if RDS has to be loaded</w:t>
      </w:r>
    </w:p>
    <w:p w:rsidR="001F468C" w:rsidRDefault="001F468C" w:rsidP="001F468C">
      <w:pPr>
        <w:pStyle w:val="Code"/>
      </w:pPr>
    </w:p>
    <w:p w:rsidR="001F468C" w:rsidRDefault="001F468C" w:rsidP="001F468C">
      <w:pPr>
        <w:pStyle w:val="Code"/>
      </w:pPr>
      <w:r>
        <w:t>setwd(wd)</w:t>
      </w:r>
    </w:p>
    <w:p w:rsidR="001F468C" w:rsidRDefault="001F468C" w:rsidP="001F468C">
      <w:pPr>
        <w:pStyle w:val="Code"/>
      </w:pPr>
    </w:p>
    <w:p w:rsidR="001F468C" w:rsidRDefault="001F468C" w:rsidP="001F468C">
      <w:pPr>
        <w:pStyle w:val="Code"/>
      </w:pPr>
      <w:r>
        <w:t>rdss &lt;- list.files(wd, pattern ="*rds$")</w:t>
      </w:r>
    </w:p>
    <w:p w:rsidR="001F468C" w:rsidRDefault="001F468C" w:rsidP="001F468C">
      <w:pPr>
        <w:pStyle w:val="Code"/>
      </w:pPr>
      <w:r>
        <w:t>lapply(rdss, function(f){</w:t>
      </w:r>
    </w:p>
    <w:p w:rsidR="001F468C" w:rsidRDefault="001F468C" w:rsidP="001F468C">
      <w:pPr>
        <w:pStyle w:val="Code"/>
      </w:pPr>
      <w:r>
        <w:t xml:space="preserve">  cf &lt;- readRDS(f)</w:t>
      </w:r>
    </w:p>
    <w:p w:rsidR="001F468C" w:rsidRDefault="001F468C" w:rsidP="001F468C">
      <w:pPr>
        <w:pStyle w:val="Code"/>
      </w:pPr>
      <w:r>
        <w:lastRenderedPageBreak/>
        <w:t xml:space="preserve">  fn &lt;- substr(basename(f), 4, nchar(basename(f)) - 4)</w:t>
      </w:r>
    </w:p>
    <w:p w:rsidR="001F468C" w:rsidRDefault="001F468C" w:rsidP="001F468C">
      <w:pPr>
        <w:pStyle w:val="Code"/>
      </w:pPr>
      <w:r>
        <w:t xml:space="preserve">  eco &lt;- substr(fn, nchar(fn) - 2, nchar(fn))</w:t>
      </w:r>
    </w:p>
    <w:p w:rsidR="001F468C" w:rsidRDefault="001F468C" w:rsidP="001F468C">
      <w:pPr>
        <w:pStyle w:val="Code"/>
      </w:pPr>
      <w:r>
        <w:t xml:space="preserve">  sp &lt;- sub(paste0("_", eco), "", fn)</w:t>
      </w:r>
    </w:p>
    <w:p w:rsidR="001F468C" w:rsidRDefault="001F468C" w:rsidP="001F468C">
      <w:pPr>
        <w:pStyle w:val="Code"/>
      </w:pPr>
      <w:r>
        <w:t xml:space="preserve">  vi_fn &lt;- paste0(wd, "vi_", fn, ".csv")</w:t>
      </w:r>
    </w:p>
    <w:p w:rsidR="001F468C" w:rsidRDefault="001F468C" w:rsidP="001F468C">
      <w:pPr>
        <w:pStyle w:val="Code"/>
      </w:pPr>
      <w:r>
        <w:t xml:space="preserve">  if (!file.exists(vi_fn))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v &lt;- as.vector(df_vi$vi)</w:t>
      </w:r>
    </w:p>
    <w:p w:rsidR="001F468C" w:rsidRDefault="001F468C" w:rsidP="001F468C">
      <w:pPr>
        <w:pStyle w:val="Code"/>
      </w:pPr>
      <w:r>
        <w:t xml:space="preserve">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t>
      </w:r>
    </w:p>
    <w:p w:rsidR="001F468C" w:rsidRDefault="001F468C" w:rsidP="001F468C">
      <w:pPr>
        <w:pStyle w:val="Code"/>
      </w:pPr>
      <w:r>
        <w:t xml:space="preserve">    # Add metadata fields</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df_vi &lt;- df_vi %&gt;%</w:t>
      </w:r>
    </w:p>
    <w:p w:rsidR="001F468C" w:rsidRDefault="001F468C" w:rsidP="001F468C">
      <w:pPr>
        <w:pStyle w:val="Code"/>
      </w:pPr>
      <w:r>
        <w:t xml:space="preserve">      mutate(rank = dense_rank(desc(df_vi$vi)))</w:t>
      </w:r>
    </w:p>
    <w:p w:rsidR="001F468C" w:rsidRDefault="001F468C" w:rsidP="001F468C">
      <w:pPr>
        <w:pStyle w:val="Code"/>
      </w:pPr>
      <w:r>
        <w:t xml:space="preserve">    colnames(df_vi)[colnames(df_vi) == "rank"] &lt;-paste(eco, sp, sep = "_")</w:t>
      </w:r>
    </w:p>
    <w:p w:rsidR="001F468C" w:rsidRDefault="001F468C" w:rsidP="001F468C">
      <w:pPr>
        <w:pStyle w:val="Code"/>
      </w:pPr>
      <w:r>
        <w:t xml:space="preserve">    rank_vi &lt;- subset(df_vi, select = -c(vi, eco,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r>
        <w:t>library(tools)</w:t>
      </w:r>
    </w:p>
    <w:p w:rsidR="001F468C" w:rsidRDefault="001F468C" w:rsidP="001F468C">
      <w:pPr>
        <w:pStyle w:val="Code"/>
      </w:pPr>
      <w:r>
        <w:t>setwd(wd)</w:t>
      </w:r>
    </w:p>
    <w:p w:rsidR="001F468C" w:rsidRDefault="001F468C" w:rsidP="001F468C">
      <w:pPr>
        <w:pStyle w:val="Code"/>
      </w:pPr>
      <w:r>
        <w:t>varimpFiles &lt;- list.files(wd, pattern = "^vi.*csv$")</w:t>
      </w:r>
    </w:p>
    <w:p w:rsidR="001F468C" w:rsidRDefault="001F468C" w:rsidP="001F468C">
      <w:pPr>
        <w:pStyle w:val="Code"/>
      </w:pPr>
      <w:r>
        <w:t>lapply(varimpFiles, function(f) {</w:t>
      </w:r>
    </w:p>
    <w:p w:rsidR="001F468C" w:rsidRDefault="001F468C" w:rsidP="001F468C">
      <w:pPr>
        <w:pStyle w:val="Code"/>
      </w:pPr>
      <w:r>
        <w:t xml:space="preserve">  fn &lt;- substr(basename(f),4,nchar(basename(f))-4)</w:t>
      </w:r>
    </w:p>
    <w:p w:rsidR="001F468C" w:rsidRDefault="001F468C" w:rsidP="001F468C">
      <w:pPr>
        <w:pStyle w:val="Code"/>
      </w:pPr>
      <w:r>
        <w:t xml:space="preserve">  print(fn)</w:t>
      </w:r>
    </w:p>
    <w:p w:rsidR="001F468C" w:rsidRDefault="001F468C" w:rsidP="001F468C">
      <w:pPr>
        <w:pStyle w:val="Code"/>
      </w:pPr>
      <w:r>
        <w:t xml:space="preserve">  eco &lt;- substr(fn,nchar(fn)-2,nchar(fn))</w:t>
      </w:r>
    </w:p>
    <w:p w:rsidR="001F468C" w:rsidRDefault="001F468C" w:rsidP="001F468C">
      <w:pPr>
        <w:pStyle w:val="Code"/>
      </w:pPr>
      <w:r>
        <w:t xml:space="preserve">  sp &lt;- sub(paste0("_",eco),"", fn)</w:t>
      </w:r>
    </w:p>
    <w:p w:rsidR="001F468C" w:rsidRDefault="001F468C" w:rsidP="001F468C">
      <w:pPr>
        <w:pStyle w:val="Code"/>
      </w:pPr>
      <w:r>
        <w:t xml:space="preserve">  </w:t>
      </w:r>
    </w:p>
    <w:p w:rsidR="001F468C" w:rsidRDefault="001F468C" w:rsidP="001F468C">
      <w:pPr>
        <w:pStyle w:val="Code"/>
      </w:pPr>
      <w:r>
        <w:t xml:space="preserve">  print(paste("Starting plot", f))</w:t>
      </w:r>
    </w:p>
    <w:p w:rsidR="001F468C" w:rsidRDefault="001F468C" w:rsidP="001F468C">
      <w:pPr>
        <w:pStyle w:val="Code"/>
      </w:pPr>
      <w:r>
        <w:t xml:space="preserve">  fn &lt;- file_path_sans_ext(basename(f))</w:t>
      </w:r>
    </w:p>
    <w:p w:rsidR="001F468C" w:rsidRDefault="001F468C" w:rsidP="001F468C">
      <w:pPr>
        <w:pStyle w:val="Code"/>
      </w:pPr>
      <w:r>
        <w:t xml:space="preserve">  title &lt;- paste(toupper(sp),eco)</w:t>
      </w:r>
    </w:p>
    <w:p w:rsidR="001F468C" w:rsidRDefault="001F468C" w:rsidP="001F468C">
      <w:pPr>
        <w:pStyle w:val="Code"/>
      </w:pPr>
      <w:r>
        <w:t xml:space="preserve">  print(title)</w:t>
      </w:r>
    </w:p>
    <w:p w:rsidR="001F468C" w:rsidRDefault="001F468C" w:rsidP="001F468C">
      <w:pPr>
        <w:pStyle w:val="Code"/>
      </w:pPr>
      <w:r>
        <w:t xml:space="preserve">  df_vi &lt;- read.csv(f)</w:t>
      </w:r>
    </w:p>
    <w:p w:rsidR="001F468C" w:rsidRDefault="001F468C" w:rsidP="001F468C">
      <w:pPr>
        <w:pStyle w:val="Code"/>
      </w:pPr>
      <w:r>
        <w:t xml:space="preserve">  v &lt;- as.vector(df_vi$vi)</w:t>
      </w:r>
    </w:p>
    <w:p w:rsidR="001F468C" w:rsidRDefault="001F468C" w:rsidP="001F468C">
      <w:pPr>
        <w:pStyle w:val="Code"/>
      </w:pPr>
      <w:r>
        <w:t xml:space="preserve">  names(v) &lt;- as.vector(df_vi$X)</w:t>
      </w:r>
    </w:p>
    <w:p w:rsidR="001F468C" w:rsidRDefault="001F468C" w:rsidP="001F468C">
      <w:pPr>
        <w:pStyle w:val="Code"/>
      </w:pPr>
      <w:r>
        <w:t xml:space="preserve">  print(names(v))</w:t>
      </w:r>
    </w:p>
    <w:p w:rsidR="001F468C" w:rsidRDefault="001F468C" w:rsidP="001F468C">
      <w:pPr>
        <w:pStyle w:val="Code"/>
      </w:pPr>
      <w:r>
        <w:t xml:space="preserve">  dotchart(v[order(v)], cex = 0.9, pch = 19,</w:t>
      </w:r>
    </w:p>
    <w:p w:rsidR="001F468C" w:rsidRDefault="001F468C" w:rsidP="001F468C">
      <w:pPr>
        <w:pStyle w:val="Code"/>
      </w:pPr>
      <w:r>
        <w:t xml:space="preserve">           color = "darkblue",</w:t>
      </w:r>
    </w:p>
    <w:p w:rsidR="001F468C" w:rsidRDefault="001F468C" w:rsidP="001F468C">
      <w:pPr>
        <w:pStyle w:val="Code"/>
      </w:pPr>
      <w:r>
        <w:t xml:space="preserve">           xlab = "varImp", main = title)</w:t>
      </w:r>
    </w:p>
    <w:p w:rsidR="001F468C" w:rsidRDefault="001F468C" w:rsidP="001F468C">
      <w:pPr>
        <w:pStyle w:val="Code"/>
      </w:pPr>
      <w:r>
        <w:t xml:space="preserve">  dev.copy(png, paste(wd, paste("varimp_", title, ".png", sep = ""), sep = "/"))</w:t>
      </w:r>
    </w:p>
    <w:p w:rsidR="001F468C" w:rsidRDefault="001F468C" w:rsidP="001F468C">
      <w:pPr>
        <w:pStyle w:val="Code"/>
      </w:pPr>
      <w:r>
        <w:t xml:space="preserve">  dev.off()</w:t>
      </w:r>
    </w:p>
    <w:p w:rsidR="001F468C" w:rsidRDefault="001F468C" w:rsidP="001F468C">
      <w:pPr>
        <w:pStyle w:val="Code"/>
      </w:pPr>
      <w:r>
        <w:t xml:space="preserve">  print(paste("plot done:", fn))</w:t>
      </w:r>
    </w:p>
    <w:p w:rsidR="001F468C" w:rsidRDefault="001F468C" w:rsidP="001F468C">
      <w:pPr>
        <w:pStyle w:val="Code"/>
      </w:pPr>
      <w:r>
        <w:t>})</w:t>
      </w:r>
    </w:p>
    <w:p w:rsidR="001F468C" w:rsidRDefault="001F468C" w:rsidP="001F468C">
      <w:pPr>
        <w:pStyle w:val="Code"/>
      </w:pPr>
    </w:p>
    <w:p w:rsidR="001F468C" w:rsidRDefault="001F468C" w:rsidP="001F468C">
      <w:pPr>
        <w:pStyle w:val="Code"/>
      </w:pPr>
      <w:r>
        <w:t>print("ALL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r>
        <w:t>lst</w:t>
      </w:r>
      <w:r w:rsidRPr="00C53C5B">
        <w:t xml:space="preserve"> &lt;- list.files(wd, pattern ="^rank.*csv$" )</w:t>
      </w:r>
    </w:p>
    <w:p w:rsidR="00C53C5B" w:rsidRDefault="00C53C5B" w:rsidP="0008127C">
      <w:pPr>
        <w:pStyle w:val="Code"/>
      </w:pPr>
      <w:r w:rsidRPr="00C53C5B">
        <w:t>merged &lt;- do.call("cbind", lapply(ranked,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Flat correlation matrix with P and r values</w:t>
      </w:r>
    </w:p>
    <w:p w:rsidR="0046128B" w:rsidRPr="0046128B" w:rsidRDefault="0046128B" w:rsidP="0008127C">
      <w:pPr>
        <w:pStyle w:val="Code"/>
      </w:pPr>
    </w:p>
    <w:p w:rsidR="0046128B" w:rsidRPr="0046128B" w:rsidRDefault="0046128B" w:rsidP="0008127C">
      <w:pPr>
        <w:pStyle w:val="Code"/>
      </w:pPr>
      <w:r w:rsidRPr="0046128B">
        <w:t>library(tidyr)</w:t>
      </w:r>
    </w:p>
    <w:p w:rsidR="0046128B" w:rsidRPr="0046128B" w:rsidRDefault="0046128B" w:rsidP="0008127C">
      <w:pPr>
        <w:pStyle w:val="Code"/>
      </w:pPr>
      <w:r w:rsidRPr="0046128B">
        <w:t>library(tibble)</w:t>
      </w:r>
    </w:p>
    <w:p w:rsidR="0046128B" w:rsidRPr="0046128B" w:rsidRDefault="0046128B" w:rsidP="0008127C">
      <w:pPr>
        <w:pStyle w:val="Code"/>
      </w:pPr>
      <w:r w:rsidRPr="0046128B">
        <w:t>library(Hmisc)</w:t>
      </w:r>
    </w:p>
    <w:p w:rsidR="0046128B" w:rsidRPr="0046128B" w:rsidRDefault="0046128B" w:rsidP="0008127C">
      <w:pPr>
        <w:pStyle w:val="Code"/>
      </w:pPr>
      <w:r w:rsidRPr="0046128B">
        <w:lastRenderedPageBreak/>
        <w:t>flat_cor_mat &lt;- function(cor_r, cor_p){</w:t>
      </w:r>
    </w:p>
    <w:p w:rsidR="0046128B" w:rsidRPr="0046128B" w:rsidRDefault="0046128B" w:rsidP="0008127C">
      <w:pPr>
        <w:pStyle w:val="Code"/>
      </w:pPr>
      <w:r w:rsidRPr="0046128B">
        <w:t xml:space="preserve">  #This function provides a simple formatting of a correlation matrix</w:t>
      </w:r>
    </w:p>
    <w:p w:rsidR="0046128B" w:rsidRPr="0046128B" w:rsidRDefault="0046128B" w:rsidP="0008127C">
      <w:pPr>
        <w:pStyle w:val="Code"/>
      </w:pPr>
      <w:r w:rsidRPr="0046128B">
        <w:t xml:space="preserve">  #into a table with 4 columns containing :</w:t>
      </w:r>
    </w:p>
    <w:p w:rsidR="0046128B" w:rsidRPr="0046128B" w:rsidRDefault="0046128B" w:rsidP="0008127C">
      <w:pPr>
        <w:pStyle w:val="Code"/>
      </w:pPr>
      <w:r w:rsidRPr="0046128B">
        <w:t xml:space="preserve">  # Column 1 : row names (variable 1 for the correlation test)</w:t>
      </w:r>
    </w:p>
    <w:p w:rsidR="0046128B" w:rsidRPr="0046128B" w:rsidRDefault="0046128B" w:rsidP="0008127C">
      <w:pPr>
        <w:pStyle w:val="Code"/>
      </w:pPr>
      <w:r w:rsidRPr="0046128B">
        <w:t xml:space="preserve">  # Column 2 : column names (variable 2 for the correlation test)</w:t>
      </w:r>
    </w:p>
    <w:p w:rsidR="0046128B" w:rsidRPr="0046128B" w:rsidRDefault="0046128B" w:rsidP="0008127C">
      <w:pPr>
        <w:pStyle w:val="Code"/>
      </w:pPr>
      <w:r w:rsidRPr="0046128B">
        <w:t xml:space="preserve">  # Column 3 : the correlation coefficients</w:t>
      </w:r>
    </w:p>
    <w:p w:rsidR="0046128B" w:rsidRPr="0046128B" w:rsidRDefault="0046128B" w:rsidP="0008127C">
      <w:pPr>
        <w:pStyle w:val="Code"/>
      </w:pPr>
      <w:r w:rsidRPr="0046128B">
        <w:t xml:space="preserve">  # Column 4 : the p-values of the correlations</w:t>
      </w:r>
    </w:p>
    <w:p w:rsidR="0046128B" w:rsidRPr="0046128B" w:rsidRDefault="0046128B" w:rsidP="0008127C">
      <w:pPr>
        <w:pStyle w:val="Code"/>
      </w:pPr>
      <w:r w:rsidRPr="0046128B">
        <w:t xml:space="preserve">  library(tidyr)</w:t>
      </w:r>
    </w:p>
    <w:p w:rsidR="0046128B" w:rsidRPr="0046128B" w:rsidRDefault="0046128B" w:rsidP="0008127C">
      <w:pPr>
        <w:pStyle w:val="Code"/>
      </w:pPr>
      <w:r w:rsidRPr="0046128B">
        <w:t xml:space="preserve">  library(tibble)</w:t>
      </w:r>
    </w:p>
    <w:p w:rsidR="0046128B" w:rsidRPr="0046128B" w:rsidRDefault="0046128B" w:rsidP="0008127C">
      <w:pPr>
        <w:pStyle w:val="Code"/>
      </w:pPr>
      <w:r w:rsidRPr="0046128B">
        <w:t xml:space="preserve">  cor_r &lt;- rownames_to_column(as.data.frame(cor_r), var = "row")</w:t>
      </w:r>
    </w:p>
    <w:p w:rsidR="0046128B" w:rsidRPr="0046128B" w:rsidRDefault="0046128B" w:rsidP="0008127C">
      <w:pPr>
        <w:pStyle w:val="Code"/>
      </w:pPr>
      <w:r w:rsidRPr="0046128B">
        <w:t xml:space="preserve">  cor_r &lt;- gather(cor_r, column, cor, -1)</w:t>
      </w:r>
    </w:p>
    <w:p w:rsidR="0046128B" w:rsidRPr="0046128B" w:rsidRDefault="0046128B" w:rsidP="0008127C">
      <w:pPr>
        <w:pStyle w:val="Code"/>
      </w:pPr>
      <w:r w:rsidRPr="0046128B">
        <w:t xml:space="preserve">  cor_p &lt;- rownames_to_column(as.data.frame(cor_p), var = "row")</w:t>
      </w:r>
    </w:p>
    <w:p w:rsidR="0046128B" w:rsidRPr="0046128B" w:rsidRDefault="0046128B" w:rsidP="0008127C">
      <w:pPr>
        <w:pStyle w:val="Code"/>
      </w:pPr>
      <w:r w:rsidRPr="0046128B">
        <w:t xml:space="preserve">  cor_p &lt;- gather(cor_p, column, p, -1)</w:t>
      </w:r>
    </w:p>
    <w:p w:rsidR="0046128B" w:rsidRPr="0046128B" w:rsidRDefault="0046128B" w:rsidP="0008127C">
      <w:pPr>
        <w:pStyle w:val="Code"/>
      </w:pPr>
      <w:r w:rsidRPr="0046128B">
        <w:t xml:space="preserve">  cor_p_matrix &lt;- left_join(cor_r, cor_p, by = c("row", "column"))</w:t>
      </w:r>
    </w:p>
    <w:p w:rsidR="0046128B" w:rsidRPr="0046128B" w:rsidRDefault="0046128B" w:rsidP="0008127C">
      <w:pPr>
        <w:pStyle w:val="Code"/>
      </w:pPr>
      <w:r w:rsidRPr="0046128B">
        <w:t xml:space="preserve">  cor_p_matrix</w:t>
      </w:r>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r>
        <w:t>library(corrplot)</w:t>
      </w:r>
    </w:p>
    <w:p w:rsidR="0046128B" w:rsidRPr="0046128B" w:rsidRDefault="00BC7795" w:rsidP="0008127C">
      <w:pPr>
        <w:pStyle w:val="Code"/>
      </w:pPr>
      <w:r>
        <w:t>cor</w:t>
      </w:r>
      <w:r w:rsidR="0046128B" w:rsidRPr="0046128B">
        <w:t xml:space="preserve"> &lt;- rcorr(as.matrix(mtcars[, 1:7]))</w:t>
      </w:r>
    </w:p>
    <w:p w:rsidR="0046128B" w:rsidRPr="0046128B" w:rsidRDefault="0046128B" w:rsidP="0008127C">
      <w:pPr>
        <w:pStyle w:val="Code"/>
      </w:pPr>
    </w:p>
    <w:p w:rsidR="0046128B" w:rsidRPr="0046128B" w:rsidRDefault="0046128B" w:rsidP="0008127C">
      <w:pPr>
        <w:pStyle w:val="Code"/>
      </w:pPr>
      <w:r w:rsidRPr="0046128B">
        <w:t>my_</w:t>
      </w:r>
      <w:r w:rsidR="00BC7795">
        <w:t>cor_matrix &lt;- flat_cor_mat(cor$r, cor</w:t>
      </w:r>
      <w:r w:rsidRPr="0046128B">
        <w:t>$P)</w:t>
      </w:r>
    </w:p>
    <w:p w:rsidR="0046128B" w:rsidRPr="0046128B" w:rsidRDefault="0046128B" w:rsidP="0008127C">
      <w:pPr>
        <w:pStyle w:val="Code"/>
      </w:pPr>
      <w:r w:rsidRPr="0046128B">
        <w:t>head(my_cor_matrix)</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r w:rsidRPr="002455AC">
        <w:rPr>
          <w:lang w:val="en-CA"/>
        </w:rPr>
        <w:t>corr &lt;- rcorr(as.matrix(df))</w:t>
      </w:r>
    </w:p>
    <w:p w:rsidR="00BC7795" w:rsidRDefault="00BC7795" w:rsidP="0008127C">
      <w:pPr>
        <w:pStyle w:val="Code"/>
      </w:pPr>
      <w:r w:rsidRPr="00BC7795">
        <w:t>corrplot(corr$r, method='number', number.cex= 12/ncol(df_sub))#To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r w:rsidRPr="0046128B">
        <w:t xml:space="preserve">df %&gt;% </w:t>
      </w:r>
    </w:p>
    <w:p w:rsidR="0046128B" w:rsidRPr="0046128B" w:rsidRDefault="0046128B" w:rsidP="0008127C">
      <w:pPr>
        <w:pStyle w:val="Code"/>
      </w:pPr>
      <w:r w:rsidRPr="0046128B">
        <w:t xml:space="preserve">  select_if(function(x) any(is.na(x))) %&gt;% </w:t>
      </w:r>
    </w:p>
    <w:p w:rsidR="0046128B" w:rsidRPr="0046128B" w:rsidRDefault="0046128B" w:rsidP="0008127C">
      <w:pPr>
        <w:pStyle w:val="Code"/>
      </w:pPr>
      <w:r w:rsidRPr="0046128B">
        <w:t xml:space="preserve">  summarise_each(funs(sum(is.na(.)))) -&gt; extra_NA</w:t>
      </w:r>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r>
        <w:t>df[is.na(df)]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The function complete.cases() returns a logical vector indicating which cases are complete.</w:t>
      </w:r>
    </w:p>
    <w:p w:rsidR="0046128B" w:rsidRDefault="0046128B" w:rsidP="0008127C">
      <w:pPr>
        <w:pStyle w:val="Code"/>
      </w:pPr>
      <w:r w:rsidRPr="0046128B">
        <w:t># list rows of data that have missing values</w:t>
      </w:r>
    </w:p>
    <w:p w:rsidR="00067FB6" w:rsidRPr="0046128B" w:rsidRDefault="00067FB6" w:rsidP="0008127C">
      <w:pPr>
        <w:pStyle w:val="Code"/>
      </w:pPr>
    </w:p>
    <w:p w:rsidR="0046128B" w:rsidRPr="0046128B" w:rsidRDefault="0046128B" w:rsidP="0008127C">
      <w:pPr>
        <w:pStyle w:val="Code"/>
      </w:pPr>
      <w:r w:rsidRPr="0046128B">
        <w:t>df[!complete.cases(df),]</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r w:rsidRPr="0046128B">
        <w:t>Sys.getenv("R_ARCH")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r w:rsidRPr="0046128B">
        <w:t>update.packages(checkBuilt=TRUE,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mypath &lt;- path</w:t>
      </w:r>
    </w:p>
    <w:p w:rsidR="0046128B" w:rsidRPr="0046128B" w:rsidRDefault="0046128B" w:rsidP="0008127C">
      <w:pPr>
        <w:pStyle w:val="Code"/>
      </w:pPr>
    </w:p>
    <w:p w:rsidR="0046128B" w:rsidRPr="0046128B" w:rsidRDefault="0046128B" w:rsidP="0008127C">
      <w:pPr>
        <w:pStyle w:val="Code"/>
      </w:pPr>
      <w:r w:rsidRPr="0046128B">
        <w:t>multmerge = function(mypath){</w:t>
      </w:r>
    </w:p>
    <w:p w:rsidR="0046128B" w:rsidRPr="0046128B" w:rsidRDefault="0046128B" w:rsidP="0008127C">
      <w:pPr>
        <w:pStyle w:val="Code"/>
      </w:pPr>
      <w:r w:rsidRPr="0046128B">
        <w:t xml:space="preserve">  filenames=list.files(path=mypath, full.names=TRUE)</w:t>
      </w:r>
    </w:p>
    <w:p w:rsidR="0046128B" w:rsidRPr="0046128B" w:rsidRDefault="0046128B" w:rsidP="0008127C">
      <w:pPr>
        <w:pStyle w:val="Code"/>
      </w:pPr>
      <w:r w:rsidRPr="0046128B">
        <w:t xml:space="preserve">  datalist = lapply(filenames, function(x){read.csv(file=x,header=T)})</w:t>
      </w:r>
    </w:p>
    <w:p w:rsidR="0046128B" w:rsidRPr="0046128B" w:rsidRDefault="0046128B" w:rsidP="0008127C">
      <w:pPr>
        <w:pStyle w:val="Code"/>
      </w:pPr>
      <w:r w:rsidRPr="0046128B">
        <w:t xml:space="preserve">  Reduce(function(x,y) {merge(x,y)}, datalist)}</w:t>
      </w:r>
    </w:p>
    <w:p w:rsidR="0046128B" w:rsidRPr="0046128B" w:rsidRDefault="0046128B" w:rsidP="0008127C">
      <w:pPr>
        <w:pStyle w:val="Code"/>
      </w:pPr>
    </w:p>
    <w:p w:rsidR="0046128B" w:rsidRPr="0046128B" w:rsidRDefault="0046128B" w:rsidP="0008127C">
      <w:pPr>
        <w:pStyle w:val="Code"/>
      </w:pPr>
      <w:r w:rsidRPr="0046128B">
        <w:t>mymergeddata = multmerge(path)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r w:rsidRPr="0046128B">
        <w:t>if(!require(installr)) {</w:t>
      </w:r>
    </w:p>
    <w:p w:rsidR="0046128B" w:rsidRPr="0046128B" w:rsidRDefault="0046128B" w:rsidP="0008127C">
      <w:pPr>
        <w:pStyle w:val="Code"/>
      </w:pPr>
      <w:r w:rsidRPr="0046128B">
        <w:t xml:space="preserve">  install.packages("installr"); require(installr)} #load / install+load installr</w:t>
      </w:r>
    </w:p>
    <w:p w:rsidR="0046128B" w:rsidRPr="0046128B" w:rsidRDefault="0046128B" w:rsidP="0008127C">
      <w:pPr>
        <w:pStyle w:val="Code"/>
      </w:pPr>
    </w:p>
    <w:p w:rsidR="0046128B" w:rsidRPr="0046128B" w:rsidRDefault="0046128B" w:rsidP="0008127C">
      <w:pPr>
        <w:pStyle w:val="Code"/>
      </w:pPr>
      <w:r w:rsidRPr="0046128B">
        <w:t>library(installr)</w:t>
      </w:r>
    </w:p>
    <w:p w:rsidR="0046128B" w:rsidRPr="0046128B" w:rsidRDefault="0046128B" w:rsidP="0008127C">
      <w:pPr>
        <w:pStyle w:val="Code"/>
      </w:pPr>
      <w:r w:rsidRPr="0046128B">
        <w:t># using the package:</w:t>
      </w:r>
    </w:p>
    <w:p w:rsidR="0046128B" w:rsidRPr="0046128B" w:rsidRDefault="0046128B" w:rsidP="0008127C">
      <w:pPr>
        <w:pStyle w:val="Code"/>
      </w:pPr>
      <w:r w:rsidRPr="0046128B">
        <w:t>updateR()</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r w:rsidRPr="0046128B">
        <w:t>colnames(data)[colnames(data)=="old_name"] &lt;- "new_name</w:t>
      </w:r>
    </w:p>
    <w:p w:rsidR="0046128B" w:rsidRPr="0046128B" w:rsidRDefault="0046128B" w:rsidP="0008127C">
      <w:pPr>
        <w:pStyle w:val="Code"/>
      </w:pPr>
    </w:p>
    <w:p w:rsidR="00F04CF3" w:rsidRPr="0046128B" w:rsidRDefault="00F04CF3" w:rsidP="0008127C">
      <w:pPr>
        <w:pStyle w:val="Code"/>
      </w:pPr>
      <w:r w:rsidRPr="0046128B">
        <w:t>sp_start &lt;- grep("dabblers", colnames(df))</w:t>
      </w:r>
    </w:p>
    <w:p w:rsidR="00F04CF3" w:rsidRPr="0046128B" w:rsidRDefault="00F04CF3" w:rsidP="0008127C">
      <w:pPr>
        <w:pStyle w:val="Code"/>
      </w:pPr>
      <w:r w:rsidRPr="0046128B">
        <w:t xml:space="preserve">sp_end &lt;- grep("tot_sp", colnames(df))     </w:t>
      </w:r>
    </w:p>
    <w:p w:rsidR="00F04CF3" w:rsidRPr="0046128B" w:rsidRDefault="00F04CF3" w:rsidP="0008127C">
      <w:pPr>
        <w:pStyle w:val="Code"/>
      </w:pPr>
    </w:p>
    <w:p w:rsidR="00F04CF3" w:rsidRPr="0046128B" w:rsidRDefault="00F04CF3" w:rsidP="0008127C">
      <w:pPr>
        <w:pStyle w:val="Code"/>
      </w:pPr>
      <w:r w:rsidRPr="0046128B">
        <w:t>print(sp_start)</w:t>
      </w:r>
    </w:p>
    <w:p w:rsidR="00F04CF3" w:rsidRPr="0046128B" w:rsidRDefault="00F04CF3" w:rsidP="0008127C">
      <w:pPr>
        <w:pStyle w:val="Code"/>
      </w:pPr>
      <w:r w:rsidRPr="0046128B">
        <w:t>print(sp_end)</w:t>
      </w:r>
    </w:p>
    <w:p w:rsidR="00F04CF3" w:rsidRPr="0046128B" w:rsidRDefault="00F04CF3" w:rsidP="0008127C">
      <w:pPr>
        <w:pStyle w:val="Code"/>
      </w:pPr>
    </w:p>
    <w:p w:rsidR="00F04CF3" w:rsidRPr="0046128B" w:rsidRDefault="00F04CF3" w:rsidP="0008127C">
      <w:pPr>
        <w:pStyle w:val="Code"/>
      </w:pPr>
      <w:r w:rsidRPr="0046128B">
        <w:t>sp &lt;- colnames(df)[sp_start:sp_end]</w:t>
      </w:r>
    </w:p>
    <w:p w:rsidR="00F04CF3" w:rsidRPr="0046128B" w:rsidRDefault="00F04CF3" w:rsidP="0008127C">
      <w:pPr>
        <w:pStyle w:val="Code"/>
      </w:pPr>
    </w:p>
    <w:p w:rsidR="00F04CF3" w:rsidRPr="0046128B" w:rsidRDefault="00F04CF3" w:rsidP="0008127C">
      <w:pPr>
        <w:pStyle w:val="Code"/>
      </w:pPr>
      <w:r w:rsidRPr="0046128B">
        <w:t>var_start &lt;- sp_end + 1</w:t>
      </w:r>
    </w:p>
    <w:p w:rsidR="00F04CF3" w:rsidRPr="0046128B" w:rsidRDefault="00F04CF3" w:rsidP="0008127C">
      <w:pPr>
        <w:pStyle w:val="Code"/>
      </w:pPr>
      <w:r w:rsidRPr="0046128B">
        <w:t>var_end &lt;- ncol(df)</w:t>
      </w:r>
    </w:p>
    <w:p w:rsidR="00F04CF3" w:rsidRPr="0046128B" w:rsidRDefault="00F04CF3" w:rsidP="0008127C">
      <w:pPr>
        <w:pStyle w:val="Code"/>
      </w:pPr>
      <w:r w:rsidRPr="0046128B">
        <w:t>print(var_start)</w:t>
      </w:r>
    </w:p>
    <w:p w:rsidR="00F04CF3" w:rsidRPr="0046128B" w:rsidRDefault="00F04CF3" w:rsidP="0008127C">
      <w:pPr>
        <w:pStyle w:val="Code"/>
      </w:pPr>
      <w:r w:rsidRPr="0046128B">
        <w:t>print(var_end)</w:t>
      </w:r>
    </w:p>
    <w:p w:rsidR="00F04CF3" w:rsidRPr="0046128B" w:rsidRDefault="00F04CF3" w:rsidP="0008127C">
      <w:pPr>
        <w:pStyle w:val="Code"/>
      </w:pPr>
    </w:p>
    <w:p w:rsidR="00F04CF3" w:rsidRPr="0046128B" w:rsidRDefault="00F04CF3" w:rsidP="0008127C">
      <w:pPr>
        <w:pStyle w:val="Code"/>
      </w:pPr>
      <w:r w:rsidRPr="0046128B">
        <w:t>int_eco &lt;- grep("eco", colnames(df))</w:t>
      </w:r>
    </w:p>
    <w:p w:rsidR="00F04CF3" w:rsidRPr="0046128B" w:rsidRDefault="00F04CF3" w:rsidP="0008127C">
      <w:pPr>
        <w:pStyle w:val="Code"/>
      </w:pPr>
      <w:r w:rsidRPr="0046128B">
        <w:t>int_trans &lt;- grep("trans_id", colnames(df))</w:t>
      </w:r>
    </w:p>
    <w:p w:rsidR="00F04CF3" w:rsidRPr="0046128B" w:rsidRDefault="00F04CF3" w:rsidP="0008127C">
      <w:pPr>
        <w:pStyle w:val="Code"/>
      </w:pPr>
      <w:r w:rsidRPr="0046128B">
        <w:t>int_bec_zn &lt;- grep("bec_zone", colnames(df))</w:t>
      </w:r>
    </w:p>
    <w:p w:rsidR="00F04CF3" w:rsidRPr="0046128B" w:rsidRDefault="00F04CF3" w:rsidP="0008127C">
      <w:pPr>
        <w:pStyle w:val="Code"/>
      </w:pPr>
      <w:r w:rsidRPr="0046128B">
        <w:t>int_bec_sz &lt;- grep("bec_sz", colnames(df))</w:t>
      </w:r>
    </w:p>
    <w:p w:rsidR="00F04CF3" w:rsidRPr="0046128B" w:rsidRDefault="00F04CF3" w:rsidP="0008127C">
      <w:pPr>
        <w:pStyle w:val="Code"/>
      </w:pPr>
    </w:p>
    <w:p w:rsidR="00F04CF3" w:rsidRPr="0046128B" w:rsidRDefault="00F04CF3" w:rsidP="0008127C">
      <w:pPr>
        <w:pStyle w:val="Code"/>
      </w:pPr>
      <w:r w:rsidRPr="0046128B">
        <w:t>for (i in 1:length(sp)){</w:t>
      </w:r>
    </w:p>
    <w:p w:rsidR="00F04CF3" w:rsidRPr="0046128B" w:rsidRDefault="00F04CF3" w:rsidP="0008127C">
      <w:pPr>
        <w:pStyle w:val="Code"/>
      </w:pPr>
      <w:r w:rsidRPr="0046128B">
        <w:t xml:space="preserve">  nm &lt;- sp[i]</w:t>
      </w:r>
    </w:p>
    <w:p w:rsidR="00F04CF3" w:rsidRPr="0046128B" w:rsidRDefault="00F04CF3" w:rsidP="0008127C">
      <w:pPr>
        <w:pStyle w:val="Code"/>
      </w:pPr>
      <w:r w:rsidRPr="0046128B">
        <w:t xml:space="preserve">  print(nm)</w:t>
      </w:r>
    </w:p>
    <w:p w:rsidR="00F04CF3" w:rsidRPr="0046128B" w:rsidRDefault="00F04CF3" w:rsidP="0008127C">
      <w:pPr>
        <w:pStyle w:val="Code"/>
      </w:pPr>
      <w:r w:rsidRPr="0046128B">
        <w:t xml:space="preserve">  int = grep(nm, colnames(df)) </w:t>
      </w:r>
    </w:p>
    <w:p w:rsidR="00F04CF3" w:rsidRPr="0046128B" w:rsidRDefault="00F04CF3" w:rsidP="0008127C">
      <w:pPr>
        <w:pStyle w:val="Code"/>
      </w:pPr>
      <w:r w:rsidRPr="0046128B">
        <w:t xml:space="preserve">  data &lt;- df[c(int,int_eco,int_trans,int_bec_zn, int_bec_sz,var_start:var_end)]</w:t>
      </w:r>
    </w:p>
    <w:p w:rsidR="00F04CF3" w:rsidRPr="0046128B" w:rsidRDefault="00F04CF3" w:rsidP="0008127C">
      <w:pPr>
        <w:pStyle w:val="Code"/>
      </w:pPr>
      <w:r w:rsidRPr="0046128B">
        <w:t xml:space="preserve">  colnames(data)[1]&lt;- "sp"</w:t>
      </w:r>
    </w:p>
    <w:p w:rsidR="00F04CF3" w:rsidRPr="0046128B" w:rsidRDefault="00F04CF3" w:rsidP="0008127C">
      <w:pPr>
        <w:pStyle w:val="Code"/>
      </w:pPr>
      <w:r w:rsidRPr="0046128B">
        <w:t xml:space="preserve">  write.csv(data, paste(outwd, paste("rf_",scale, "_",nm,".csv", sep = ""), sep = "/"), row.names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1B24CF" w:rsidRDefault="00D900C6" w:rsidP="00D900C6">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4D05F1" w:rsidP="002E42E9">
      <w:pPr>
        <w:pStyle w:val="IOPAbsText"/>
      </w:pPr>
      <w:r>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3356356</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1911858</wp:posOffset>
            </wp:positionH>
            <wp:positionV relativeFrom="paragraph">
              <wp:posOffset>3356356</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9200" behindDoc="0" locked="0" layoutInCell="1" allowOverlap="1">
            <wp:simplePos x="0" y="0"/>
            <wp:positionH relativeFrom="column">
              <wp:posOffset>3827780</wp:posOffset>
            </wp:positionH>
            <wp:positionV relativeFrom="paragraph">
              <wp:posOffset>3356356</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7290E3"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6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6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7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7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0A7B2C4F"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9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9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0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0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227083DA"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2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2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3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3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8A4C58">
      <w:pPr>
        <w:pStyle w:val="IOPH3"/>
      </w:pPr>
      <w:r>
        <w:lastRenderedPageBreak/>
        <w:t>Western Chilcotin Uupland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r>
        <w:rPr>
          <w:rFonts w:cs="Times New Roman"/>
          <w:b/>
          <w:color w:val="2F5496" w:themeColor="accent5" w:themeShade="BF"/>
          <w:szCs w:val="18"/>
        </w:rPr>
        <w:br w:type="page"/>
      </w:r>
    </w:p>
    <w:p w:rsidR="008A4C58" w:rsidRDefault="008A4C58" w:rsidP="008A4C58">
      <w:pPr>
        <w:pStyle w:val="IOPH2"/>
      </w:pPr>
      <w:r>
        <w:lastRenderedPageBreak/>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1E37B5">
      <w:pPr>
        <w:pStyle w:val="IOPH3"/>
      </w:pPr>
      <w:r>
        <w:t>Cavity - Cavity-nesters</w:t>
      </w:r>
    </w:p>
    <w:p w:rsidR="001E37B5" w:rsidRDefault="00CE747D" w:rsidP="001E37B5">
      <w:pPr>
        <w:pStyle w:val="IOPAbsText"/>
      </w:pPr>
      <w:r>
        <w:t>I</w:t>
      </w:r>
      <w:r>
        <w:t xml:space="preserve">nclude BAGO, BUFF, COGO, </w:t>
      </w:r>
      <w:r>
        <w:t>COME, HOME</w:t>
      </w:r>
    </w:p>
    <w:p w:rsidR="001E37B5" w:rsidRDefault="001E37B5" w:rsidP="001E37B5">
      <w:pPr>
        <w:pStyle w:val="IOPH3"/>
      </w:pPr>
      <w:r>
        <w:t>Dabblers</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531D18">
      <w:headerReference w:type="default" r:id="rId132"/>
      <w:footerReference w:type="default" r:id="rId133"/>
      <w:headerReference w:type="first" r:id="rId134"/>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6160" w:rsidRDefault="00816160" w:rsidP="00927301">
      <w:pPr>
        <w:spacing w:after="0" w:line="240" w:lineRule="auto"/>
      </w:pPr>
      <w:r>
        <w:separator/>
      </w:r>
    </w:p>
  </w:endnote>
  <w:endnote w:type="continuationSeparator" w:id="0">
    <w:p w:rsidR="00816160" w:rsidRDefault="00816160"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532203"/>
      <w:docPartObj>
        <w:docPartGallery w:val="Page Numbers (Bottom of Page)"/>
        <w:docPartUnique/>
      </w:docPartObj>
    </w:sdtPr>
    <w:sdtEndPr>
      <w:rPr>
        <w:noProof/>
      </w:rPr>
    </w:sdtEndPr>
    <w:sdtContent>
      <w:p w:rsidR="00BD5465" w:rsidRDefault="00BD5465">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866DA1">
          <w:rPr>
            <w:noProof/>
            <w:sz w:val="14"/>
            <w:szCs w:val="14"/>
          </w:rPr>
          <w:t>13</w:t>
        </w:r>
        <w:r w:rsidRPr="009536C0">
          <w:rPr>
            <w:noProof/>
            <w:sz w:val="14"/>
            <w:szCs w:val="14"/>
          </w:rPr>
          <w:fldChar w:fldCharType="end"/>
        </w:r>
        <w:r>
          <w:rPr>
            <w:noProof/>
            <w:sz w:val="14"/>
            <w:szCs w:val="14"/>
          </w:rPr>
          <w:ptab w:relativeTo="margin" w:alignment="right" w:leader="none"/>
        </w:r>
      </w:p>
    </w:sdtContent>
  </w:sdt>
  <w:p w:rsidR="00BD5465" w:rsidRDefault="00BD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6160" w:rsidRDefault="00816160" w:rsidP="00927301">
      <w:pPr>
        <w:spacing w:after="0" w:line="240" w:lineRule="auto"/>
      </w:pPr>
      <w:r>
        <w:separator/>
      </w:r>
    </w:p>
  </w:footnote>
  <w:footnote w:type="continuationSeparator" w:id="0">
    <w:p w:rsidR="00816160" w:rsidRDefault="00816160"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Pr="005965A6" w:rsidRDefault="00BD5465"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Default="00BD54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42F7E"/>
    <w:rsid w:val="00345C1B"/>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CAF"/>
    <w:rsid w:val="004408E6"/>
    <w:rsid w:val="004526BE"/>
    <w:rsid w:val="00453125"/>
    <w:rsid w:val="00454735"/>
    <w:rsid w:val="0046128B"/>
    <w:rsid w:val="00472AFE"/>
    <w:rsid w:val="00474F08"/>
    <w:rsid w:val="004806CB"/>
    <w:rsid w:val="00486C58"/>
    <w:rsid w:val="00486CD5"/>
    <w:rsid w:val="004966D9"/>
    <w:rsid w:val="004A3755"/>
    <w:rsid w:val="004A5601"/>
    <w:rsid w:val="004B062D"/>
    <w:rsid w:val="004B2FE8"/>
    <w:rsid w:val="004B37A7"/>
    <w:rsid w:val="004B49DE"/>
    <w:rsid w:val="004B5673"/>
    <w:rsid w:val="004B5CF8"/>
    <w:rsid w:val="004C3125"/>
    <w:rsid w:val="004C3B6D"/>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16160"/>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4E4B"/>
    <w:rsid w:val="00C40C19"/>
    <w:rsid w:val="00C41E7E"/>
    <w:rsid w:val="00C43CE3"/>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E747D"/>
    <w:rsid w:val="00CF5A63"/>
    <w:rsid w:val="00D02111"/>
    <w:rsid w:val="00D12C9D"/>
    <w:rsid w:val="00D15208"/>
    <w:rsid w:val="00D25A56"/>
    <w:rsid w:val="00D31D35"/>
    <w:rsid w:val="00D349C8"/>
    <w:rsid w:val="00D36EDE"/>
    <w:rsid w:val="00D42262"/>
    <w:rsid w:val="00D43152"/>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D0602"/>
    <w:rsid w:val="00EE6C41"/>
    <w:rsid w:val="00EE7DFE"/>
    <w:rsid w:val="00EE7EC1"/>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 TargetMode="External"/><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Yuhash/iws/blob/master/IWS_Notebook.ipyn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bviewer.jupyter.org/github/Yuhash/iws/blob/master/IWS_Notebook.ipyn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EEB73CF-7766-4999-82A8-D3E66CCA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3497</TotalTime>
  <Pages>52</Pages>
  <Words>32750</Words>
  <Characters>186678</Characters>
  <Application>Microsoft Office Word</Application>
  <DocSecurity>0</DocSecurity>
  <Lines>1555</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41</cp:revision>
  <cp:lastPrinted>2019-08-05T23:15:00Z</cp:lastPrinted>
  <dcterms:created xsi:type="dcterms:W3CDTF">2019-08-02T18:53:00Z</dcterms:created>
  <dcterms:modified xsi:type="dcterms:W3CDTF">2019-08-06T03:47:00Z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